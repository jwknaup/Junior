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E6" w:rsidRPr="008D72D8" w:rsidRDefault="00482FE6" w:rsidP="00482FE6">
      <w:pPr>
        <w:rPr>
          <w:rFonts w:ascii="Arial" w:hAnsi="Arial" w:cs="Arial"/>
          <w:sz w:val="24"/>
        </w:rPr>
      </w:pPr>
    </w:p>
    <w:p w:rsidR="00245868" w:rsidRPr="008D72D8" w:rsidRDefault="001336D6" w:rsidP="0024586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D72D8">
        <w:rPr>
          <w:rFonts w:ascii="Arial" w:hAnsi="Arial" w:cs="Arial"/>
          <w:sz w:val="24"/>
        </w:rPr>
        <w:t>Suppose a hunter</w:t>
      </w:r>
      <w:r w:rsidR="00245868" w:rsidRPr="008D72D8">
        <w:rPr>
          <w:rFonts w:ascii="Arial" w:hAnsi="Arial" w:cs="Arial"/>
          <w:sz w:val="24"/>
        </w:rPr>
        <w:t xml:space="preserve"> and a monkey are both in trees 20 m off the ground and 10 m apart. The hunter</w:t>
      </w:r>
      <w:r w:rsidRPr="008D72D8">
        <w:rPr>
          <w:rFonts w:ascii="Arial" w:hAnsi="Arial" w:cs="Arial"/>
          <w:sz w:val="24"/>
        </w:rPr>
        <w:t xml:space="preserve"> fires a blowgun at a monkey</w:t>
      </w:r>
      <w:r w:rsidR="00245868" w:rsidRPr="008D72D8">
        <w:rPr>
          <w:rFonts w:ascii="Arial" w:hAnsi="Arial" w:cs="Arial"/>
          <w:sz w:val="24"/>
        </w:rPr>
        <w:t>, and a</w:t>
      </w:r>
      <w:r w:rsidRPr="008D72D8">
        <w:rPr>
          <w:rFonts w:ascii="Arial" w:hAnsi="Arial" w:cs="Arial"/>
          <w:sz w:val="24"/>
        </w:rPr>
        <w:t xml:space="preserve">t the same instant, </w:t>
      </w:r>
      <w:r w:rsidR="00245868" w:rsidRPr="008D72D8">
        <w:rPr>
          <w:rFonts w:ascii="Arial" w:hAnsi="Arial" w:cs="Arial"/>
          <w:sz w:val="24"/>
        </w:rPr>
        <w:t>the monkey</w:t>
      </w:r>
      <w:r w:rsidRPr="008D72D8">
        <w:rPr>
          <w:rFonts w:ascii="Arial" w:hAnsi="Arial" w:cs="Arial"/>
          <w:sz w:val="24"/>
        </w:rPr>
        <w:t xml:space="preserve"> lets go of a tree branch and falls</w:t>
      </w:r>
      <w:r w:rsidR="008D72D8">
        <w:rPr>
          <w:rFonts w:ascii="Arial" w:hAnsi="Arial" w:cs="Arial"/>
          <w:sz w:val="24"/>
        </w:rPr>
        <w:t xml:space="preserve"> freely</w:t>
      </w:r>
      <w:r w:rsidRPr="008D72D8">
        <w:rPr>
          <w:rFonts w:ascii="Arial" w:hAnsi="Arial" w:cs="Arial"/>
          <w:sz w:val="24"/>
        </w:rPr>
        <w:t xml:space="preserve">. Assuming, the dart leaves the gun with a velocity of </w:t>
      </w:r>
      <w:r w:rsidR="00976A52">
        <w:rPr>
          <w:rFonts w:ascii="Arial" w:hAnsi="Arial" w:cs="Arial"/>
          <w:sz w:val="24"/>
        </w:rPr>
        <w:t>20</w:t>
      </w:r>
      <w:r w:rsidRPr="008D72D8">
        <w:rPr>
          <w:rFonts w:ascii="Arial" w:hAnsi="Arial" w:cs="Arial"/>
          <w:sz w:val="24"/>
        </w:rPr>
        <w:t xml:space="preserve"> m/s, </w:t>
      </w:r>
      <w:r w:rsidR="00245868" w:rsidRPr="008D72D8">
        <w:rPr>
          <w:rFonts w:ascii="Arial" w:hAnsi="Arial" w:cs="Arial"/>
          <w:sz w:val="24"/>
        </w:rPr>
        <w:t xml:space="preserve">at what angle should the gun </w:t>
      </w:r>
      <w:proofErr w:type="gramStart"/>
      <w:r w:rsidR="00245868" w:rsidRPr="008D72D8">
        <w:rPr>
          <w:rFonts w:ascii="Arial" w:hAnsi="Arial" w:cs="Arial"/>
          <w:sz w:val="24"/>
        </w:rPr>
        <w:t>be aimed</w:t>
      </w:r>
      <w:proofErr w:type="gramEnd"/>
      <w:r w:rsidR="00245868" w:rsidRPr="008D72D8">
        <w:rPr>
          <w:rFonts w:ascii="Arial" w:hAnsi="Arial" w:cs="Arial"/>
          <w:sz w:val="24"/>
        </w:rPr>
        <w:t xml:space="preserve"> to hit the monkey?</w:t>
      </w:r>
    </w:p>
    <w:p w:rsidR="0097094C" w:rsidRPr="008D72D8" w:rsidRDefault="001336D6" w:rsidP="001336D6">
      <w:pPr>
        <w:pStyle w:val="ListParagraph"/>
        <w:rPr>
          <w:rFonts w:ascii="Arial" w:hAnsi="Arial" w:cs="Arial"/>
          <w:sz w:val="24"/>
        </w:rPr>
      </w:pPr>
      <w:r w:rsidRPr="008D72D8">
        <w:rPr>
          <w:rFonts w:ascii="Arial" w:hAnsi="Arial" w:cs="Arial"/>
          <w:sz w:val="24"/>
        </w:rPr>
        <w:t xml:space="preserve"> </w:t>
      </w:r>
    </w:p>
    <w:p w:rsidR="001336D6" w:rsidRDefault="0081251B" w:rsidP="00133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monkey is standing on the ground flinging elephant droppings. If he throws the droppings with a </w:t>
      </w:r>
      <w:proofErr w:type="gramStart"/>
      <w:r>
        <w:rPr>
          <w:rFonts w:ascii="Arial" w:hAnsi="Arial" w:cs="Arial"/>
          <w:sz w:val="24"/>
        </w:rPr>
        <w:t>maximum</w:t>
      </w:r>
      <w:proofErr w:type="gramEnd"/>
      <w:r>
        <w:rPr>
          <w:rFonts w:ascii="Arial" w:hAnsi="Arial" w:cs="Arial"/>
          <w:sz w:val="24"/>
        </w:rPr>
        <w:t xml:space="preserve"> velocity of 15 m/s and an angle of 30 degrees</w:t>
      </w:r>
      <w:r w:rsidR="003B7791">
        <w:rPr>
          <w:rFonts w:ascii="Arial" w:hAnsi="Arial" w:cs="Arial"/>
          <w:sz w:val="24"/>
        </w:rPr>
        <w:t xml:space="preserve"> above the horizontal</w:t>
      </w:r>
      <w:r>
        <w:rPr>
          <w:rFonts w:ascii="Arial" w:hAnsi="Arial" w:cs="Arial"/>
          <w:sz w:val="24"/>
        </w:rPr>
        <w:t xml:space="preserve">, can he hit another monkey </w:t>
      </w:r>
      <w:r w:rsidR="008A08DB">
        <w:rPr>
          <w:rFonts w:ascii="Arial" w:hAnsi="Arial" w:cs="Arial"/>
          <w:sz w:val="24"/>
        </w:rPr>
        <w:t>25</w:t>
      </w:r>
      <w:r>
        <w:rPr>
          <w:rFonts w:ascii="Arial" w:hAnsi="Arial" w:cs="Arial"/>
          <w:sz w:val="24"/>
        </w:rPr>
        <w:t xml:space="preserve"> m away</w:t>
      </w:r>
      <w:r w:rsidR="00B637BA">
        <w:rPr>
          <w:rFonts w:ascii="Arial" w:hAnsi="Arial" w:cs="Arial"/>
          <w:sz w:val="24"/>
        </w:rPr>
        <w:t xml:space="preserve"> horizontally</w:t>
      </w:r>
      <w:r>
        <w:rPr>
          <w:rFonts w:ascii="Arial" w:hAnsi="Arial" w:cs="Arial"/>
          <w:sz w:val="24"/>
        </w:rPr>
        <w:t xml:space="preserve">? If </w:t>
      </w:r>
      <w:r w:rsidR="00A20C8E">
        <w:rPr>
          <w:rFonts w:ascii="Arial" w:hAnsi="Arial" w:cs="Arial"/>
          <w:sz w:val="24"/>
        </w:rPr>
        <w:t xml:space="preserve">he increases his angle to 45 degrees, at what speed should </w:t>
      </w:r>
      <w:r w:rsidR="009557C7">
        <w:rPr>
          <w:rFonts w:ascii="Arial" w:hAnsi="Arial" w:cs="Arial"/>
          <w:sz w:val="24"/>
        </w:rPr>
        <w:t>he throw the</w:t>
      </w:r>
      <w:r w:rsidR="004B68DC">
        <w:rPr>
          <w:rFonts w:ascii="Arial" w:hAnsi="Arial" w:cs="Arial"/>
          <w:sz w:val="24"/>
        </w:rPr>
        <w:t>m?</w:t>
      </w:r>
    </w:p>
    <w:p w:rsidR="0003668D" w:rsidRPr="0003668D" w:rsidRDefault="0003668D" w:rsidP="0003668D">
      <w:pPr>
        <w:pStyle w:val="ListParagraph"/>
        <w:rPr>
          <w:rFonts w:ascii="Arial" w:hAnsi="Arial" w:cs="Arial"/>
          <w:sz w:val="24"/>
        </w:rPr>
      </w:pPr>
    </w:p>
    <w:p w:rsidR="0003668D" w:rsidRPr="0003668D" w:rsidRDefault="0003668D" w:rsidP="0003668D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15.65 m/s</w:t>
      </w:r>
    </w:p>
    <w:p w:rsidR="0003668D" w:rsidRPr="0003668D" w:rsidRDefault="0003668D" w:rsidP="0003668D">
      <w:pPr>
        <w:pStyle w:val="ListParagraph"/>
        <w:rPr>
          <w:rFonts w:ascii="Arial" w:hAnsi="Arial" w:cs="Arial"/>
          <w:sz w:val="24"/>
        </w:rPr>
      </w:pPr>
    </w:p>
    <w:p w:rsidR="0003668D" w:rsidRDefault="0003668D" w:rsidP="00133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monkey is in a tree 45 m off the ground</w:t>
      </w:r>
      <w:r w:rsidR="00BF4184">
        <w:rPr>
          <w:rFonts w:ascii="Arial" w:hAnsi="Arial" w:cs="Arial"/>
          <w:sz w:val="24"/>
        </w:rPr>
        <w:t>, can she throw bananas f</w:t>
      </w:r>
      <w:r w:rsidR="00D47065">
        <w:rPr>
          <w:rFonts w:ascii="Arial" w:hAnsi="Arial" w:cs="Arial"/>
          <w:sz w:val="24"/>
        </w:rPr>
        <w:t xml:space="preserve">urther with an angle of </w:t>
      </w:r>
      <w:r w:rsidR="00C65665">
        <w:rPr>
          <w:rFonts w:ascii="Arial" w:hAnsi="Arial" w:cs="Arial"/>
          <w:sz w:val="24"/>
        </w:rPr>
        <w:t>30</w:t>
      </w:r>
      <w:r w:rsidR="00D47065">
        <w:rPr>
          <w:rFonts w:ascii="Arial" w:hAnsi="Arial" w:cs="Arial"/>
          <w:sz w:val="24"/>
        </w:rPr>
        <w:t xml:space="preserve"> degrees above the horizontal or </w:t>
      </w:r>
      <w:r w:rsidR="00C65665">
        <w:rPr>
          <w:rFonts w:ascii="Arial" w:hAnsi="Arial" w:cs="Arial"/>
          <w:sz w:val="24"/>
        </w:rPr>
        <w:t>55</w:t>
      </w:r>
      <w:r w:rsidR="00D47065">
        <w:rPr>
          <w:rFonts w:ascii="Arial" w:hAnsi="Arial" w:cs="Arial"/>
          <w:sz w:val="24"/>
        </w:rPr>
        <w:t xml:space="preserve"> degrees above the horizontal? Would the answer change if the tree were shorter or taller? </w:t>
      </w:r>
    </w:p>
    <w:p w:rsidR="00C71730" w:rsidRDefault="00C71730" w:rsidP="00C71730">
      <w:pPr>
        <w:pStyle w:val="ListParagraph"/>
        <w:rPr>
          <w:rFonts w:ascii="Arial" w:hAnsi="Arial" w:cs="Arial"/>
          <w:sz w:val="24"/>
        </w:rPr>
      </w:pPr>
    </w:p>
    <w:p w:rsidR="00D47065" w:rsidRPr="008D72D8" w:rsidRDefault="00C71730" w:rsidP="001336D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monkey stands on a seaside cliff and lobs a coconut into the ocean with </w:t>
      </w:r>
      <w:proofErr w:type="gramStart"/>
      <w:r>
        <w:rPr>
          <w:rFonts w:ascii="Arial" w:hAnsi="Arial" w:cs="Arial"/>
          <w:sz w:val="24"/>
        </w:rPr>
        <w:t>an initial</w:t>
      </w:r>
      <w:proofErr w:type="gramEnd"/>
      <w:r>
        <w:rPr>
          <w:rFonts w:ascii="Arial" w:hAnsi="Arial" w:cs="Arial"/>
          <w:sz w:val="24"/>
        </w:rPr>
        <w:t xml:space="preserve"> velocity of 8 m/s at an angle of 20 degrees above the horizontal. How far away from the cliff is the coconut when it reaches its </w:t>
      </w:r>
      <w:proofErr w:type="gramStart"/>
      <w:r>
        <w:rPr>
          <w:rFonts w:ascii="Arial" w:hAnsi="Arial" w:cs="Arial"/>
          <w:sz w:val="24"/>
        </w:rPr>
        <w:t>maximum</w:t>
      </w:r>
      <w:proofErr w:type="gramEnd"/>
      <w:r>
        <w:rPr>
          <w:rFonts w:ascii="Arial" w:hAnsi="Arial" w:cs="Arial"/>
          <w:sz w:val="24"/>
        </w:rPr>
        <w:t xml:space="preserve"> height? </w:t>
      </w:r>
      <w:r w:rsidR="00EB28B4">
        <w:rPr>
          <w:rFonts w:ascii="Arial" w:hAnsi="Arial" w:cs="Arial"/>
          <w:sz w:val="24"/>
        </w:rPr>
        <w:t>What are the horizontal and vertical components of the coconut’s velocity when it strikes the water?</w:t>
      </w:r>
      <w:bookmarkStart w:id="0" w:name="_GoBack"/>
      <w:bookmarkEnd w:id="0"/>
    </w:p>
    <w:sectPr w:rsidR="00D47065" w:rsidRPr="008D72D8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45E" w:rsidRDefault="002C045E" w:rsidP="00F11C3C">
      <w:pPr>
        <w:spacing w:after="0" w:line="240" w:lineRule="auto"/>
      </w:pPr>
      <w:r>
        <w:separator/>
      </w:r>
    </w:p>
  </w:endnote>
  <w:endnote w:type="continuationSeparator" w:id="0">
    <w:p w:rsidR="002C045E" w:rsidRDefault="002C045E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45E" w:rsidRDefault="002C045E" w:rsidP="00F11C3C">
      <w:pPr>
        <w:spacing w:after="0" w:line="240" w:lineRule="auto"/>
      </w:pPr>
      <w:r>
        <w:separator/>
      </w:r>
    </w:p>
  </w:footnote>
  <w:footnote w:type="continuationSeparator" w:id="0">
    <w:p w:rsidR="002C045E" w:rsidRDefault="002C045E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D6"/>
    <w:rsid w:val="0003668D"/>
    <w:rsid w:val="000531E0"/>
    <w:rsid w:val="00083E66"/>
    <w:rsid w:val="000E4C63"/>
    <w:rsid w:val="001336D6"/>
    <w:rsid w:val="00245868"/>
    <w:rsid w:val="00284B62"/>
    <w:rsid w:val="002C045E"/>
    <w:rsid w:val="003B7791"/>
    <w:rsid w:val="00482FE6"/>
    <w:rsid w:val="004B68DC"/>
    <w:rsid w:val="00532AE4"/>
    <w:rsid w:val="00570FA4"/>
    <w:rsid w:val="00596D48"/>
    <w:rsid w:val="00611032"/>
    <w:rsid w:val="006F749B"/>
    <w:rsid w:val="007479B1"/>
    <w:rsid w:val="007B3557"/>
    <w:rsid w:val="0081251B"/>
    <w:rsid w:val="008A08DB"/>
    <w:rsid w:val="008D4391"/>
    <w:rsid w:val="008D72D8"/>
    <w:rsid w:val="009557C7"/>
    <w:rsid w:val="0097094C"/>
    <w:rsid w:val="00976A52"/>
    <w:rsid w:val="00981DB0"/>
    <w:rsid w:val="009E151D"/>
    <w:rsid w:val="009F383E"/>
    <w:rsid w:val="00A20C8E"/>
    <w:rsid w:val="00B637BA"/>
    <w:rsid w:val="00BA6E6F"/>
    <w:rsid w:val="00BF4184"/>
    <w:rsid w:val="00C65665"/>
    <w:rsid w:val="00C71730"/>
    <w:rsid w:val="00CF0DD6"/>
    <w:rsid w:val="00D47065"/>
    <w:rsid w:val="00DE1E5C"/>
    <w:rsid w:val="00E47B88"/>
    <w:rsid w:val="00E50BA9"/>
    <w:rsid w:val="00EB28B4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84528"/>
  <w15:docId w15:val="{F14AC0EC-9D10-48AD-8FB8-ED4B2179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B3AB-456E-41F0-B5CD-DF32D55F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44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15</cp:revision>
  <dcterms:created xsi:type="dcterms:W3CDTF">2018-01-22T19:28:00Z</dcterms:created>
  <dcterms:modified xsi:type="dcterms:W3CDTF">2018-01-22T20:12:00Z</dcterms:modified>
</cp:coreProperties>
</file>