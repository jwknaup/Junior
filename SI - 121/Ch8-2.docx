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C24B" w14:textId="77777777" w:rsidR="00482FE6" w:rsidRPr="00503642" w:rsidRDefault="00482FE6" w:rsidP="00482FE6">
      <w:pPr>
        <w:rPr>
          <w:color w:val="auto"/>
          <w:sz w:val="24"/>
        </w:rPr>
      </w:pPr>
    </w:p>
    <w:p w14:paraId="03049416" w14:textId="4087E55A" w:rsidR="0097094C" w:rsidRDefault="00C52306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 xml:space="preserve">A 120 kg bighorn sheep and a 150 kg </w:t>
      </w:r>
      <w:r>
        <w:rPr>
          <w:color w:val="auto"/>
          <w:sz w:val="24"/>
        </w:rPr>
        <w:t>bighorn sheep</w:t>
      </w:r>
      <w:r>
        <w:rPr>
          <w:color w:val="auto"/>
          <w:sz w:val="24"/>
        </w:rPr>
        <w:t xml:space="preserve"> are fighting on a horizontal muddy surface. The two sheep collide at right angles and slide as one through the mud. </w:t>
      </w:r>
      <w:r w:rsidR="005B6624">
        <w:rPr>
          <w:color w:val="auto"/>
          <w:sz w:val="24"/>
        </w:rPr>
        <w:t xml:space="preserve">The coefficient of kinetic friction between their hooves and the ground is 0.15. If the sheep come to rest at a point 5.5 m </w:t>
      </w:r>
      <w:r w:rsidR="005B6624">
        <w:rPr>
          <w:color w:val="auto"/>
          <w:sz w:val="24"/>
        </w:rPr>
        <w:t xml:space="preserve">from where they collided </w:t>
      </w:r>
      <w:r w:rsidR="005B6624">
        <w:rPr>
          <w:color w:val="auto"/>
          <w:sz w:val="24"/>
        </w:rPr>
        <w:t xml:space="preserve">at an angle of 20 degrees from the heavier </w:t>
      </w:r>
      <w:r w:rsidR="007A4D8B">
        <w:rPr>
          <w:color w:val="auto"/>
          <w:sz w:val="24"/>
        </w:rPr>
        <w:t>sheep</w:t>
      </w:r>
      <w:r w:rsidR="003D0359">
        <w:rPr>
          <w:color w:val="auto"/>
          <w:sz w:val="24"/>
        </w:rPr>
        <w:t>’s</w:t>
      </w:r>
      <w:r w:rsidR="005B6624">
        <w:rPr>
          <w:color w:val="auto"/>
          <w:sz w:val="24"/>
        </w:rPr>
        <w:t xml:space="preserve"> original direction of motion, how fast was each sheep travelling?</w:t>
      </w:r>
    </w:p>
    <w:p w14:paraId="38767F25" w14:textId="4F7864C7" w:rsidR="00714556" w:rsidRPr="00503642" w:rsidRDefault="00714556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proofErr w:type="gramStart"/>
      <w:r>
        <w:rPr>
          <w:color w:val="auto"/>
          <w:sz w:val="24"/>
        </w:rPr>
        <w:t>A</w:t>
      </w:r>
      <w:proofErr w:type="gramEnd"/>
      <w:r>
        <w:rPr>
          <w:color w:val="auto"/>
          <w:sz w:val="24"/>
        </w:rPr>
        <w:t xml:space="preserve"> 8 kg ball is hanging from the ceiling by a light string 120 cm long. If the ball is struck by  a 2 kg ball moving 7 m/s at an angle 60 degrees above the horizontal in an elastic collision, find the tension of the wire just after the collision. </w:t>
      </w:r>
      <w:bookmarkStart w:id="0" w:name="_GoBack"/>
      <w:bookmarkEnd w:id="0"/>
    </w:p>
    <w:sectPr w:rsidR="00714556" w:rsidRPr="00503642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1440F" w14:textId="77777777" w:rsidR="00D63D5D" w:rsidRDefault="00D63D5D" w:rsidP="00F11C3C">
      <w:pPr>
        <w:spacing w:after="0" w:line="240" w:lineRule="auto"/>
      </w:pPr>
      <w:r>
        <w:separator/>
      </w:r>
    </w:p>
  </w:endnote>
  <w:endnote w:type="continuationSeparator" w:id="0">
    <w:p w14:paraId="2DBCA806" w14:textId="77777777" w:rsidR="00D63D5D" w:rsidRDefault="00D63D5D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EC2D2" w14:textId="77777777"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481307F3" wp14:editId="1D24DC3B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CC6BF70" w14:textId="77777777"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3FAADB91" w14:textId="77777777"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0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14:paraId="0CC6BF70" w14:textId="77777777"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14:paraId="3FAADB91" w14:textId="77777777"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57284" w14:textId="77777777" w:rsidR="00D63D5D" w:rsidRDefault="00D63D5D" w:rsidP="00F11C3C">
      <w:pPr>
        <w:spacing w:after="0" w:line="240" w:lineRule="auto"/>
      </w:pPr>
      <w:r>
        <w:separator/>
      </w:r>
    </w:p>
  </w:footnote>
  <w:footnote w:type="continuationSeparator" w:id="0">
    <w:p w14:paraId="586CEEB5" w14:textId="77777777" w:rsidR="00D63D5D" w:rsidRDefault="00D63D5D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0E1C2" w14:textId="77777777"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1436307" wp14:editId="013ADCA3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218CF1" w14:textId="77777777"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14:paraId="6428B44B" w14:textId="77777777"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14:paraId="08998AAD" w14:textId="77777777"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4363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14:paraId="2A218CF1" w14:textId="77777777"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14:paraId="6428B44B" w14:textId="77777777"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14:paraId="08998AAD" w14:textId="77777777"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2F0B91" wp14:editId="09DB95EB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D57868" w14:textId="77777777"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6A269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14:paraId="1BE16CEA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14:paraId="321C0D86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8C7336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37DA02" w14:textId="77777777"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2F0B91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42D57868" w14:textId="77777777"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4696A269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14:paraId="1BE16CEA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14:paraId="321C0D86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168C7336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14:paraId="3C37DA02" w14:textId="77777777"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42"/>
    <w:rsid w:val="000531E0"/>
    <w:rsid w:val="00083E66"/>
    <w:rsid w:val="000E4C63"/>
    <w:rsid w:val="00284B62"/>
    <w:rsid w:val="003D0359"/>
    <w:rsid w:val="00482FE6"/>
    <w:rsid w:val="00503642"/>
    <w:rsid w:val="00532AE4"/>
    <w:rsid w:val="00570FA4"/>
    <w:rsid w:val="00596D48"/>
    <w:rsid w:val="005B6624"/>
    <w:rsid w:val="00611032"/>
    <w:rsid w:val="00714556"/>
    <w:rsid w:val="007479B1"/>
    <w:rsid w:val="007A4D8B"/>
    <w:rsid w:val="007B3557"/>
    <w:rsid w:val="008D4391"/>
    <w:rsid w:val="0097094C"/>
    <w:rsid w:val="00981DB0"/>
    <w:rsid w:val="009E151D"/>
    <w:rsid w:val="009F383E"/>
    <w:rsid w:val="00BA6E6F"/>
    <w:rsid w:val="00C52306"/>
    <w:rsid w:val="00CF0DD6"/>
    <w:rsid w:val="00D63D5D"/>
    <w:rsid w:val="00DE1E5C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0447"/>
  <w15:docId w15:val="{7C550A86-F892-4751-8145-37301D50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57B7-3E2C-44BA-A3D6-6887A016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</cp:revision>
  <dcterms:created xsi:type="dcterms:W3CDTF">2018-03-12T19:25:00Z</dcterms:created>
  <dcterms:modified xsi:type="dcterms:W3CDTF">2018-03-12T19:45:00Z</dcterms:modified>
</cp:coreProperties>
</file>