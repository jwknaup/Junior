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4AD43" w14:textId="77777777" w:rsidR="00482FE6" w:rsidRPr="00226B10" w:rsidRDefault="00482FE6" w:rsidP="00482FE6">
      <w:pPr>
        <w:rPr>
          <w:color w:val="auto"/>
          <w:sz w:val="24"/>
        </w:rPr>
      </w:pPr>
    </w:p>
    <w:p w14:paraId="42D7B2A6" w14:textId="0BF5E4B6" w:rsidR="0097094C" w:rsidRDefault="00540941" w:rsidP="0097094C">
      <w:pPr>
        <w:pStyle w:val="ListParagraph"/>
        <w:numPr>
          <w:ilvl w:val="0"/>
          <w:numId w:val="1"/>
        </w:numPr>
        <w:rPr>
          <w:color w:val="auto"/>
          <w:sz w:val="24"/>
        </w:rPr>
      </w:pPr>
      <w:r>
        <w:rPr>
          <w:color w:val="auto"/>
          <w:sz w:val="24"/>
        </w:rPr>
        <w:t xml:space="preserve">A sled </w:t>
      </w:r>
      <w:proofErr w:type="gramStart"/>
      <w:r>
        <w:rPr>
          <w:color w:val="auto"/>
          <w:sz w:val="24"/>
        </w:rPr>
        <w:t>is pulled</w:t>
      </w:r>
      <w:proofErr w:type="gramEnd"/>
      <w:r>
        <w:rPr>
          <w:color w:val="auto"/>
          <w:sz w:val="24"/>
        </w:rPr>
        <w:t xml:space="preserve"> up a hill by a rope at constant velocity. The sled has a mass of 12 kg and the slope is at an angle of 15 degrees above the horizontal. Calculate the tension in the rope</w:t>
      </w:r>
    </w:p>
    <w:p w14:paraId="7353BF81" w14:textId="645320AE" w:rsidR="00876A94" w:rsidRPr="00876A94" w:rsidRDefault="00876A94" w:rsidP="00D97B09">
      <w:pPr>
        <w:ind w:left="720"/>
        <w:rPr>
          <w:color w:val="auto"/>
          <w:sz w:val="24"/>
        </w:rPr>
      </w:pPr>
      <w:r>
        <w:rPr>
          <w:color w:val="auto"/>
          <w:sz w:val="24"/>
        </w:rPr>
        <w:t>30.4 N</w:t>
      </w:r>
    </w:p>
    <w:p w14:paraId="07AD0ABB" w14:textId="4B862829" w:rsidR="00BA3FFA" w:rsidRDefault="00BA3FFA" w:rsidP="0097094C">
      <w:pPr>
        <w:pStyle w:val="ListParagraph"/>
        <w:numPr>
          <w:ilvl w:val="0"/>
          <w:numId w:val="1"/>
        </w:numPr>
        <w:rPr>
          <w:color w:val="auto"/>
          <w:sz w:val="24"/>
        </w:rPr>
      </w:pPr>
      <w:r>
        <w:rPr>
          <w:color w:val="auto"/>
          <w:sz w:val="24"/>
        </w:rPr>
        <w:t xml:space="preserve">A 20 kg sled comes down a hill and onto level ground with a speed of 12 m/s. What net force is needed to bring the sled to a stop in </w:t>
      </w:r>
      <w:proofErr w:type="gramStart"/>
      <w:r>
        <w:rPr>
          <w:color w:val="auto"/>
          <w:sz w:val="24"/>
        </w:rPr>
        <w:t>a distance of 3</w:t>
      </w:r>
      <w:proofErr w:type="gramEnd"/>
      <w:r>
        <w:rPr>
          <w:color w:val="auto"/>
          <w:sz w:val="24"/>
        </w:rPr>
        <w:t xml:space="preserve"> m?</w:t>
      </w:r>
    </w:p>
    <w:p w14:paraId="74BF7CFD" w14:textId="13BE3142" w:rsidR="00D97B09" w:rsidRDefault="00D97B09" w:rsidP="00D97B09">
      <w:pPr>
        <w:pStyle w:val="ListParagraph"/>
        <w:rPr>
          <w:color w:val="auto"/>
          <w:sz w:val="24"/>
        </w:rPr>
      </w:pPr>
      <w:r>
        <w:rPr>
          <w:color w:val="auto"/>
          <w:sz w:val="24"/>
        </w:rPr>
        <w:t>480 N</w:t>
      </w:r>
    </w:p>
    <w:p w14:paraId="45B2EC79" w14:textId="4B6DDB3D" w:rsidR="00BA3FFA" w:rsidRDefault="002D2A38" w:rsidP="002D2A38">
      <w:pPr>
        <w:pStyle w:val="ListParagraph"/>
        <w:numPr>
          <w:ilvl w:val="0"/>
          <w:numId w:val="1"/>
        </w:numPr>
        <w:rPr>
          <w:color w:val="auto"/>
          <w:sz w:val="24"/>
        </w:rPr>
      </w:pPr>
      <w:r w:rsidRPr="002D2A38">
        <w:rPr>
          <w:color w:val="auto"/>
          <w:sz w:val="24"/>
        </w:rPr>
        <w:t xml:space="preserve">A 7.00-kg box </w:t>
      </w:r>
      <w:proofErr w:type="gramStart"/>
      <w:r w:rsidRPr="002D2A38">
        <w:rPr>
          <w:color w:val="auto"/>
          <w:sz w:val="24"/>
        </w:rPr>
        <w:t>is attached</w:t>
      </w:r>
      <w:proofErr w:type="gramEnd"/>
      <w:r w:rsidRPr="002D2A38">
        <w:rPr>
          <w:color w:val="auto"/>
          <w:sz w:val="24"/>
        </w:rPr>
        <w:t xml:space="preserve"> to a 3.00-kg box by rope 1. </w:t>
      </w:r>
      <w:proofErr w:type="gramStart"/>
      <w:r w:rsidRPr="002D2A38">
        <w:rPr>
          <w:color w:val="auto"/>
          <w:sz w:val="24"/>
        </w:rPr>
        <w:t>The 7.00-kg box is pulled by rope</w:t>
      </w:r>
      <w:proofErr w:type="gramEnd"/>
      <w:r w:rsidRPr="002D2A38">
        <w:rPr>
          <w:color w:val="auto"/>
          <w:sz w:val="24"/>
        </w:rPr>
        <w:t xml:space="preserve"> 2 with a force of 25.0 N. Determine the acceleration of the boxes and the tension in rope 1.</w:t>
      </w:r>
      <w:r w:rsidR="002A36C4">
        <w:rPr>
          <w:color w:val="auto"/>
          <w:sz w:val="24"/>
        </w:rPr>
        <w:t xml:space="preserve"> The boxes lie on a frictionless surface</w:t>
      </w:r>
      <w:r w:rsidR="00B72022">
        <w:rPr>
          <w:color w:val="auto"/>
          <w:sz w:val="24"/>
        </w:rPr>
        <w:t>.</w:t>
      </w:r>
    </w:p>
    <w:p w14:paraId="50807E8A" w14:textId="163EAD2A" w:rsidR="00F505B4" w:rsidRDefault="005E2EBD" w:rsidP="00F505B4">
      <w:pPr>
        <w:pStyle w:val="ListParagraph"/>
        <w:rPr>
          <w:color w:val="auto"/>
          <w:sz w:val="24"/>
        </w:rPr>
      </w:pPr>
      <w:r>
        <w:rPr>
          <w:color w:val="auto"/>
          <w:sz w:val="24"/>
        </w:rPr>
        <w:t>2.5 m/s^2, 7.5 N</w:t>
      </w:r>
    </w:p>
    <w:p w14:paraId="25909132" w14:textId="7D85E9F0" w:rsidR="00C02417" w:rsidRDefault="00C02417" w:rsidP="00C02417">
      <w:pPr>
        <w:pStyle w:val="ListParagraph"/>
        <w:numPr>
          <w:ilvl w:val="0"/>
          <w:numId w:val="1"/>
        </w:numPr>
        <w:rPr>
          <w:color w:val="auto"/>
          <w:sz w:val="24"/>
        </w:rPr>
      </w:pPr>
      <w:r w:rsidRPr="00C02417">
        <w:rPr>
          <w:color w:val="auto"/>
          <w:sz w:val="24"/>
        </w:rPr>
        <w:t xml:space="preserve">Two blocks m1= 9.4 kg and m2 = 4.9 kg </w:t>
      </w:r>
      <w:proofErr w:type="gramStart"/>
      <w:r w:rsidRPr="00C02417">
        <w:rPr>
          <w:color w:val="auto"/>
          <w:sz w:val="24"/>
        </w:rPr>
        <w:t>are connected</w:t>
      </w:r>
      <w:proofErr w:type="gramEnd"/>
      <w:r w:rsidRPr="00C02417">
        <w:rPr>
          <w:color w:val="auto"/>
          <w:sz w:val="24"/>
        </w:rPr>
        <w:t xml:space="preserve"> by a homogeneous rope that has a mass of </w:t>
      </w:r>
      <w:proofErr w:type="spellStart"/>
      <w:r w:rsidRPr="00C02417">
        <w:rPr>
          <w:color w:val="auto"/>
          <w:sz w:val="24"/>
        </w:rPr>
        <w:t>mr</w:t>
      </w:r>
      <w:proofErr w:type="spellEnd"/>
      <w:r w:rsidRPr="00C02417">
        <w:rPr>
          <w:color w:val="auto"/>
          <w:sz w:val="24"/>
        </w:rPr>
        <w:t xml:space="preserve"> = 1.42 kg. A constant vertical force, F = 184.9 N, </w:t>
      </w:r>
      <w:proofErr w:type="gramStart"/>
      <w:r w:rsidRPr="00C02417">
        <w:rPr>
          <w:color w:val="auto"/>
          <w:sz w:val="24"/>
        </w:rPr>
        <w:t>is applied</w:t>
      </w:r>
      <w:proofErr w:type="gramEnd"/>
      <w:r w:rsidRPr="00C02417">
        <w:rPr>
          <w:color w:val="auto"/>
          <w:sz w:val="24"/>
        </w:rPr>
        <w:t xml:space="preserve"> to the upper block. What is the </w:t>
      </w:r>
      <w:proofErr w:type="gramStart"/>
      <w:r w:rsidRPr="00C02417">
        <w:rPr>
          <w:color w:val="auto"/>
          <w:sz w:val="24"/>
        </w:rPr>
        <w:t>magnitude</w:t>
      </w:r>
      <w:proofErr w:type="gramEnd"/>
      <w:r w:rsidRPr="00C02417">
        <w:rPr>
          <w:color w:val="auto"/>
          <w:sz w:val="24"/>
        </w:rPr>
        <w:t xml:space="preserve"> of the acceleration of the system? What is the </w:t>
      </w:r>
      <w:proofErr w:type="gramStart"/>
      <w:r w:rsidRPr="00C02417">
        <w:rPr>
          <w:color w:val="auto"/>
          <w:sz w:val="24"/>
        </w:rPr>
        <w:t>magnitude</w:t>
      </w:r>
      <w:proofErr w:type="gramEnd"/>
      <w:r w:rsidRPr="00C02417">
        <w:rPr>
          <w:color w:val="auto"/>
          <w:sz w:val="24"/>
        </w:rPr>
        <w:t xml:space="preserve"> of the tension in the rope at the bottom end of the rope? What is the </w:t>
      </w:r>
      <w:proofErr w:type="gramStart"/>
      <w:r w:rsidRPr="00C02417">
        <w:rPr>
          <w:color w:val="auto"/>
          <w:sz w:val="24"/>
        </w:rPr>
        <w:t>magnitude</w:t>
      </w:r>
      <w:proofErr w:type="gramEnd"/>
      <w:r w:rsidRPr="00C02417">
        <w:rPr>
          <w:color w:val="auto"/>
          <w:sz w:val="24"/>
        </w:rPr>
        <w:t xml:space="preserve"> of the tension in the rope at the top end of the rope?</w:t>
      </w:r>
    </w:p>
    <w:p w14:paraId="6ADF87C5" w14:textId="047938B4" w:rsidR="008A1A9F" w:rsidRPr="00C02417" w:rsidRDefault="008A1A9F" w:rsidP="0094498E">
      <w:pPr>
        <w:pStyle w:val="ListParagraph"/>
        <w:rPr>
          <w:color w:val="auto"/>
          <w:sz w:val="24"/>
        </w:rPr>
      </w:pPr>
      <w:bookmarkStart w:id="0" w:name="_GoBack"/>
      <w:bookmarkEnd w:id="0"/>
    </w:p>
    <w:sectPr w:rsidR="008A1A9F" w:rsidRPr="00C02417" w:rsidSect="00981DB0">
      <w:headerReference w:type="default" r:id="rId8"/>
      <w:footerReference w:type="default" r:id="rId9"/>
      <w:pgSz w:w="12240" w:h="15840"/>
      <w:pgMar w:top="1894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87A9B" w14:textId="77777777" w:rsidR="0060765F" w:rsidRDefault="0060765F" w:rsidP="00F11C3C">
      <w:pPr>
        <w:spacing w:after="0" w:line="240" w:lineRule="auto"/>
      </w:pPr>
      <w:r>
        <w:separator/>
      </w:r>
    </w:p>
  </w:endnote>
  <w:endnote w:type="continuationSeparator" w:id="0">
    <w:p w14:paraId="332580FB" w14:textId="77777777" w:rsidR="0060765F" w:rsidRDefault="0060765F" w:rsidP="00F1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8638A" w14:textId="77777777" w:rsidR="00BA6E6F" w:rsidRDefault="00BA6E6F">
    <w:pPr>
      <w:pStyle w:val="Footer"/>
    </w:pPr>
    <w:r>
      <w:rPr>
        <w:noProof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46DC8556" wp14:editId="14F41E1E">
              <wp:simplePos x="0" y="0"/>
              <wp:positionH relativeFrom="column">
                <wp:posOffset>-923925</wp:posOffset>
              </wp:positionH>
              <wp:positionV relativeFrom="paragraph">
                <wp:posOffset>-486410</wp:posOffset>
              </wp:positionV>
              <wp:extent cx="7793355" cy="8616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93355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47C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C9072CD" w14:textId="77777777" w:rsidR="00BA6E6F" w:rsidRDefault="00BA6E6F" w:rsidP="00596D48">
                          <w:pPr>
                            <w:pStyle w:val="Footer"/>
                            <w:tabs>
                              <w:tab w:val="right" w:pos="11160"/>
                              <w:tab w:val="right" w:pos="11520"/>
                            </w:tabs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ab/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>This material is produced by the SI Program at Arizona State University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 xml:space="preserve">      </w:t>
                          </w:r>
                        </w:p>
                        <w:p w14:paraId="7C910766" w14:textId="77777777" w:rsidR="00BA6E6F" w:rsidRDefault="00BA6E6F" w:rsidP="009F383E">
                          <w:pPr>
                            <w:pStyle w:val="Footer"/>
                            <w:ind w:left="2880" w:firstLine="72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  <w:t>tutoring.asu.edu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DC85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-72.75pt;margin-top:-38.3pt;width:613.65pt;height:67.8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" filled="f" fillcolor="#f47c00" stroked="f" strokecolor="#903" insetpen="t">
              <v:textbox inset="2.88pt,2.88pt,2.88pt,2.88pt">
                <w:txbxContent>
                  <w:p w14:paraId="6C9072CD" w14:textId="77777777" w:rsidR="00BA6E6F" w:rsidRDefault="00BA6E6F" w:rsidP="00596D48">
                    <w:pPr>
                      <w:pStyle w:val="Footer"/>
                      <w:tabs>
                        <w:tab w:val="right" w:pos="11160"/>
                        <w:tab w:val="right" w:pos="11520"/>
                      </w:tabs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ab/>
                    </w:r>
                    <w:proofErr w:type="gramStart"/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>This material is produced by the SI Program at Arizona State University</w:t>
                    </w:r>
                    <w:proofErr w:type="gramEnd"/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 xml:space="preserve">      </w:t>
                    </w:r>
                  </w:p>
                  <w:p w14:paraId="7C910766" w14:textId="77777777" w:rsidR="00BA6E6F" w:rsidRDefault="00BA6E6F" w:rsidP="009F383E">
                    <w:pPr>
                      <w:pStyle w:val="Footer"/>
                      <w:ind w:left="2880" w:firstLine="720"/>
                      <w:jc w:val="center"/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  <w:t>tutoring.asu.edu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A7F46" w14:textId="77777777" w:rsidR="0060765F" w:rsidRDefault="0060765F" w:rsidP="00F11C3C">
      <w:pPr>
        <w:spacing w:after="0" w:line="240" w:lineRule="auto"/>
      </w:pPr>
      <w:r>
        <w:separator/>
      </w:r>
    </w:p>
  </w:footnote>
  <w:footnote w:type="continuationSeparator" w:id="0">
    <w:p w14:paraId="12DCA02D" w14:textId="77777777" w:rsidR="0060765F" w:rsidRDefault="0060765F" w:rsidP="00F11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82A4F" w14:textId="77777777" w:rsidR="00BA6E6F" w:rsidRDefault="00BA6E6F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C836CEE" wp14:editId="08F6D462">
              <wp:simplePos x="0" y="0"/>
              <wp:positionH relativeFrom="margin">
                <wp:align>right</wp:align>
              </wp:positionH>
              <wp:positionV relativeFrom="paragraph">
                <wp:posOffset>-252095</wp:posOffset>
              </wp:positionV>
              <wp:extent cx="2360930" cy="1404620"/>
              <wp:effectExtent l="0" t="0" r="22860" b="228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34319F" w14:textId="77777777" w:rsidR="00BA6E6F" w:rsidRDefault="00DE1E5C">
                          <w:r>
                            <w:t>Mon</w:t>
                          </w:r>
                          <w:r w:rsidR="00BA6E6F">
                            <w:tab/>
                          </w:r>
                          <w:r>
                            <w:t>4</w:t>
                          </w:r>
                          <w:r w:rsidR="00BA6E6F">
                            <w:t>pm</w:t>
                          </w:r>
                          <w:r w:rsidR="00BA6E6F">
                            <w:tab/>
                          </w:r>
                          <w:r>
                            <w:t>SANTN130</w:t>
                          </w:r>
                        </w:p>
                        <w:p w14:paraId="1160A0F8" w14:textId="77777777" w:rsidR="00BA6E6F" w:rsidRDefault="00DE1E5C">
                          <w:r>
                            <w:t>Wed</w:t>
                          </w:r>
                          <w:r w:rsidR="00BA6E6F">
                            <w:tab/>
                          </w:r>
                          <w:r>
                            <w:t>3:30</w:t>
                          </w:r>
                          <w:r w:rsidR="00BA6E6F">
                            <w:tab/>
                            <w:t>AGBC1</w:t>
                          </w:r>
                          <w:r>
                            <w:t>18</w:t>
                          </w:r>
                        </w:p>
                        <w:p w14:paraId="430BF57A" w14:textId="77777777" w:rsidR="00BA6E6F" w:rsidRDefault="00DE1E5C">
                          <w:r>
                            <w:t>Fri</w:t>
                          </w:r>
                          <w:r w:rsidR="00BA6E6F">
                            <w:tab/>
                          </w:r>
                          <w:r>
                            <w:t>1</w:t>
                          </w:r>
                          <w:r w:rsidR="00BA6E6F">
                            <w:t xml:space="preserve">pm </w:t>
                          </w:r>
                          <w:r w:rsidR="00BA6E6F">
                            <w:tab/>
                          </w:r>
                          <w:r>
                            <w:t>SANTN131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C836C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-19.85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LR36VbdAAAACAEAAA8AAAAAAAAAAAAAAAAAfwQAAGRycy9kb3du&#10;cmV2LnhtbFBLBQYAAAAABAAEAPMAAACJBQAAAAA=&#10;">
              <v:textbox style="mso-fit-shape-to-text:t">
                <w:txbxContent>
                  <w:p w14:paraId="7434319F" w14:textId="77777777" w:rsidR="00BA6E6F" w:rsidRDefault="00DE1E5C">
                    <w:r>
                      <w:t>Mon</w:t>
                    </w:r>
                    <w:r w:rsidR="00BA6E6F">
                      <w:tab/>
                    </w:r>
                    <w:r>
                      <w:t>4</w:t>
                    </w:r>
                    <w:r w:rsidR="00BA6E6F">
                      <w:t>pm</w:t>
                    </w:r>
                    <w:r w:rsidR="00BA6E6F">
                      <w:tab/>
                    </w:r>
                    <w:r>
                      <w:t>SANTN130</w:t>
                    </w:r>
                  </w:p>
                  <w:p w14:paraId="1160A0F8" w14:textId="77777777" w:rsidR="00BA6E6F" w:rsidRDefault="00DE1E5C">
                    <w:r>
                      <w:t>Wed</w:t>
                    </w:r>
                    <w:r w:rsidR="00BA6E6F">
                      <w:tab/>
                    </w:r>
                    <w:r>
                      <w:t>3:30</w:t>
                    </w:r>
                    <w:r w:rsidR="00BA6E6F">
                      <w:tab/>
                      <w:t>AGBC1</w:t>
                    </w:r>
                    <w:r>
                      <w:t>18</w:t>
                    </w:r>
                  </w:p>
                  <w:p w14:paraId="430BF57A" w14:textId="77777777" w:rsidR="00BA6E6F" w:rsidRDefault="00DE1E5C">
                    <w:r>
                      <w:t>Fri</w:t>
                    </w:r>
                    <w:r w:rsidR="00BA6E6F">
                      <w:tab/>
                    </w:r>
                    <w:r>
                      <w:t>1</w:t>
                    </w:r>
                    <w:r w:rsidR="00BA6E6F">
                      <w:t xml:space="preserve">pm </w:t>
                    </w:r>
                    <w:r w:rsidR="00BA6E6F">
                      <w:tab/>
                    </w:r>
                    <w:r>
                      <w:t>SANTN131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Times New Roman" w:hAnsi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03E7910" wp14:editId="77B71CE5">
              <wp:simplePos x="0" y="0"/>
              <wp:positionH relativeFrom="column">
                <wp:posOffset>-598805</wp:posOffset>
              </wp:positionH>
              <wp:positionV relativeFrom="paragraph">
                <wp:posOffset>-295275</wp:posOffset>
              </wp:positionV>
              <wp:extent cx="3324225" cy="1200150"/>
              <wp:effectExtent l="1270" t="3810" r="0" b="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324225" cy="1200150"/>
                        <a:chOff x="1079801" y="1083040"/>
                        <a:chExt cx="33242" cy="12001"/>
                      </a:xfrm>
                    </wpg:grpSpPr>
                    <wps:wsp>
                      <wps:cNvPr id="3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087802" y="1083040"/>
                          <a:ext cx="8001" cy="12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ACC250" w14:textId="77777777" w:rsidR="00BA6E6F" w:rsidRDefault="00BA6E6F" w:rsidP="00F11C3C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4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091422" y="1084373"/>
                          <a:ext cx="12573" cy="9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89350B" w14:textId="77777777"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collaborative</w:t>
                            </w:r>
                          </w:p>
                          <w:p w14:paraId="1DC4B35A" w14:textId="77777777"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peer-led</w:t>
                            </w:r>
                          </w:p>
                          <w:p w14:paraId="1E213AB2" w14:textId="77777777"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structured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5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1099232" y="1086469"/>
                          <a:ext cx="13811" cy="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65CB48" w14:textId="77777777"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B310"/>
                                <w:sz w:val="34"/>
                                <w:szCs w:val="34"/>
                              </w:rPr>
                              <w:t>group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  <w:t>study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6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1079801" y="1083992"/>
                          <a:ext cx="10097" cy="10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AC97F6" w14:textId="77777777" w:rsidR="00BA6E6F" w:rsidRDefault="00BA6E6F" w:rsidP="00F11C3C">
                            <w:pPr>
                              <w:widowControl w:val="0"/>
                              <w:rPr>
                                <w:sz w:val="128"/>
                                <w:szCs w:val="1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8"/>
                                <w:szCs w:val="128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3E7910" id="Group 7" o:spid="_x0000_s1027" style="position:absolute;margin-left:-47.15pt;margin-top:-23.25pt;width:261.75pt;height:94.5pt;z-index:251660288" coordorigin="10798,10830" coordsize="33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">
              <v:shape id="Text Box 8" o:spid="_x0000_s1028" type="#_x0000_t202" style="position:absolute;left:10878;top:10830;width:8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14:paraId="58ACC250" w14:textId="77777777" w:rsidR="00BA6E6F" w:rsidRDefault="00BA6E6F" w:rsidP="00F11C3C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  <w:t>{</w:t>
                      </w:r>
                    </w:p>
                  </w:txbxContent>
                </v:textbox>
              </v:shape>
              <v:shape id="Text Box 9" o:spid="_x0000_s1029" type="#_x0000_t202" style="position:absolute;left:10914;top:10843;width:12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14:paraId="0F89350B" w14:textId="77777777"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collaborative</w:t>
                      </w:r>
                    </w:p>
                    <w:p w14:paraId="1DC4B35A" w14:textId="77777777"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peer-led</w:t>
                      </w:r>
                    </w:p>
                    <w:p w14:paraId="1E213AB2" w14:textId="77777777"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structured</w:t>
                      </w:r>
                    </w:p>
                  </w:txbxContent>
                </v:textbox>
              </v:shape>
              <v:shape id="Text Box 10" o:spid="_x0000_s1030" type="#_x0000_t202" style="position:absolute;left:10992;top:10864;width:13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14:paraId="4865CB48" w14:textId="77777777"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B310"/>
                          <w:sz w:val="34"/>
                          <w:szCs w:val="34"/>
                        </w:rPr>
                        <w:t>group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  <w:t>study</w:t>
                      </w:r>
                      <w:proofErr w:type="spellEnd"/>
                    </w:p>
                  </w:txbxContent>
                </v:textbox>
              </v:shape>
              <v:shape id="Text Box 11" o:spid="_x0000_s1031" type="#_x0000_t202" style="position:absolute;left:10798;top:10839;width:100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" filled="f" fillcolor="#f47c00" stroked="f" strokecolor="#903" insetpen="t">
                <v:textbox inset="2.88pt,2.88pt,2.88pt,2.88pt">
                  <w:txbxContent>
                    <w:p w14:paraId="69AC97F6" w14:textId="77777777" w:rsidR="00BA6E6F" w:rsidRDefault="00BA6E6F" w:rsidP="00F11C3C">
                      <w:pPr>
                        <w:widowControl w:val="0"/>
                        <w:rPr>
                          <w:sz w:val="128"/>
                          <w:szCs w:val="1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8"/>
                          <w:szCs w:val="128"/>
                        </w:rPr>
                        <w:t>SI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05F30"/>
    <w:multiLevelType w:val="hybridMultilevel"/>
    <w:tmpl w:val="6804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10"/>
    <w:rsid w:val="000531E0"/>
    <w:rsid w:val="00081749"/>
    <w:rsid w:val="00083E66"/>
    <w:rsid w:val="000E4C63"/>
    <w:rsid w:val="00226B10"/>
    <w:rsid w:val="00284B62"/>
    <w:rsid w:val="002A36C4"/>
    <w:rsid w:val="002D2A38"/>
    <w:rsid w:val="00482FE6"/>
    <w:rsid w:val="00532AE4"/>
    <w:rsid w:val="00540941"/>
    <w:rsid w:val="00570FA4"/>
    <w:rsid w:val="00596D48"/>
    <w:rsid w:val="005E2EBD"/>
    <w:rsid w:val="0060765F"/>
    <w:rsid w:val="00611032"/>
    <w:rsid w:val="007479B1"/>
    <w:rsid w:val="007B3557"/>
    <w:rsid w:val="00876A94"/>
    <w:rsid w:val="008A1A9F"/>
    <w:rsid w:val="008D4391"/>
    <w:rsid w:val="0094498E"/>
    <w:rsid w:val="0097094C"/>
    <w:rsid w:val="00981DB0"/>
    <w:rsid w:val="009E151D"/>
    <w:rsid w:val="009F383E"/>
    <w:rsid w:val="00B72022"/>
    <w:rsid w:val="00BA3FFA"/>
    <w:rsid w:val="00BA6E6F"/>
    <w:rsid w:val="00C02417"/>
    <w:rsid w:val="00CF0DD6"/>
    <w:rsid w:val="00D97B09"/>
    <w:rsid w:val="00DE1E5C"/>
    <w:rsid w:val="00E47B88"/>
    <w:rsid w:val="00E50BA9"/>
    <w:rsid w:val="00EE06AA"/>
    <w:rsid w:val="00F11C3C"/>
    <w:rsid w:val="00F505B4"/>
    <w:rsid w:val="00F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5B8B8"/>
  <w15:docId w15:val="{A4424EA8-D13C-4048-94AD-2D3AA077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C3C"/>
    <w:pPr>
      <w:spacing w:line="273" w:lineRule="auto"/>
    </w:pPr>
    <w:rPr>
      <w:rFonts w:ascii="Calibri" w:eastAsia="Times New Roman" w:hAnsi="Calibri" w:cs="Times New Roman"/>
      <w:color w:val="990033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1C3C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C3C"/>
    <w:rPr>
      <w:rFonts w:ascii="Calibri" w:eastAsia="Times New Roman" w:hAnsi="Calibri" w:cs="Times New Roman"/>
      <w:color w:val="990033"/>
      <w:kern w:val="28"/>
    </w:rPr>
  </w:style>
  <w:style w:type="paragraph" w:styleId="Header">
    <w:name w:val="header"/>
    <w:basedOn w:val="Normal"/>
    <w:link w:val="HeaderChar"/>
    <w:uiPriority w:val="99"/>
    <w:unhideWhenUsed/>
    <w:rsid w:val="00F11C3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F11C3C"/>
  </w:style>
  <w:style w:type="paragraph" w:styleId="ListParagraph">
    <w:name w:val="List Paragraph"/>
    <w:basedOn w:val="Normal"/>
    <w:uiPriority w:val="34"/>
    <w:qFormat/>
    <w:rsid w:val="0057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7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Documents\Junior\SI%20-%20121\SI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B3262-A699-4D36-A7B0-DFD5BA811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LetterHead.dotx</Template>
  <TotalTime>30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13</cp:revision>
  <dcterms:created xsi:type="dcterms:W3CDTF">2018-02-01T18:24:00Z</dcterms:created>
  <dcterms:modified xsi:type="dcterms:W3CDTF">2018-02-01T18:54:00Z</dcterms:modified>
</cp:coreProperties>
</file>