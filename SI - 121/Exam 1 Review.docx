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FE6" w:rsidRDefault="00482FE6" w:rsidP="00482FE6">
      <w:bookmarkStart w:id="0" w:name="_GoBack"/>
      <w:bookmarkEnd w:id="0"/>
    </w:p>
    <w:p w:rsidR="0097094C" w:rsidRDefault="0097094C" w:rsidP="0097094C">
      <w:pPr>
        <w:pStyle w:val="ListParagraph"/>
        <w:numPr>
          <w:ilvl w:val="0"/>
          <w:numId w:val="1"/>
        </w:numPr>
      </w:pPr>
    </w:p>
    <w:sectPr w:rsidR="0097094C" w:rsidSect="00981DB0">
      <w:headerReference w:type="default" r:id="rId8"/>
      <w:footerReference w:type="default" r:id="rId9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E45" w:rsidRDefault="00387E45" w:rsidP="00F11C3C">
      <w:pPr>
        <w:spacing w:after="0" w:line="240" w:lineRule="auto"/>
      </w:pPr>
      <w:r>
        <w:separator/>
      </w:r>
    </w:p>
  </w:endnote>
  <w:endnote w:type="continuationSeparator" w:id="0">
    <w:p w:rsidR="00387E45" w:rsidRDefault="00387E45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A6E6F" w:rsidRDefault="00BA6E6F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  <w:t xml:space="preserve">This material is produced by the SI Program at Arizona State University      </w:t>
                          </w:r>
                        </w:p>
                        <w:p w:rsidR="00BA6E6F" w:rsidRDefault="00BA6E6F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:rsidR="00BA6E6F" w:rsidRDefault="00BA6E6F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  <w:t xml:space="preserve">This material is produced by the SI Program at Arizona State University      </w:t>
                    </w:r>
                  </w:p>
                  <w:p w:rsidR="00BA6E6F" w:rsidRDefault="00BA6E6F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E45" w:rsidRDefault="00387E45" w:rsidP="00F11C3C">
      <w:pPr>
        <w:spacing w:after="0" w:line="240" w:lineRule="auto"/>
      </w:pPr>
      <w:r>
        <w:separator/>
      </w:r>
    </w:p>
  </w:footnote>
  <w:footnote w:type="continuationSeparator" w:id="0">
    <w:p w:rsidR="00387E45" w:rsidRDefault="00387E45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F2A7E1" wp14:editId="671F2486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6E6F" w:rsidRDefault="00DE1E5C">
                          <w:r>
                            <w:t>Mon</w:t>
                          </w:r>
                          <w:r w:rsidR="00BA6E6F">
                            <w:tab/>
                          </w:r>
                          <w:r>
                            <w:t>4</w:t>
                          </w:r>
                          <w:r w:rsidR="00BA6E6F">
                            <w:t>pm</w:t>
                          </w:r>
                          <w:r w:rsidR="00BA6E6F">
                            <w:tab/>
                          </w:r>
                          <w:r>
                            <w:t>SANTN130</w:t>
                          </w:r>
                        </w:p>
                        <w:p w:rsidR="00BA6E6F" w:rsidRDefault="00DE1E5C">
                          <w:r>
                            <w:t>Wed</w:t>
                          </w:r>
                          <w:r w:rsidR="00BA6E6F">
                            <w:tab/>
                          </w:r>
                          <w:r>
                            <w:t>3:30</w:t>
                          </w:r>
                          <w:r w:rsidR="00BA6E6F">
                            <w:tab/>
                            <w:t>AGBC1</w:t>
                          </w:r>
                          <w:r>
                            <w:t>18</w:t>
                          </w:r>
                        </w:p>
                        <w:p w:rsidR="00BA6E6F" w:rsidRDefault="00DE1E5C">
                          <w:r>
                            <w:t>Fri</w:t>
                          </w:r>
                          <w:r w:rsidR="00BA6E6F">
                            <w:tab/>
                          </w:r>
                          <w:r>
                            <w:t>1</w:t>
                          </w:r>
                          <w:r w:rsidR="00BA6E6F">
                            <w:t xml:space="preserve">pm </w:t>
                          </w:r>
                          <w:r w:rsidR="00BA6E6F">
                            <w:tab/>
                          </w:r>
                          <w:r>
                            <w:t>SANTN131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F2A7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:rsidR="00BA6E6F" w:rsidRDefault="00DE1E5C">
                    <w:r>
                      <w:t>Mon</w:t>
                    </w:r>
                    <w:r w:rsidR="00BA6E6F">
                      <w:tab/>
                    </w:r>
                    <w:r>
                      <w:t>4</w:t>
                    </w:r>
                    <w:r w:rsidR="00BA6E6F">
                      <w:t>pm</w:t>
                    </w:r>
                    <w:r w:rsidR="00BA6E6F">
                      <w:tab/>
                    </w:r>
                    <w:r>
                      <w:t>SANTN130</w:t>
                    </w:r>
                  </w:p>
                  <w:p w:rsidR="00BA6E6F" w:rsidRDefault="00DE1E5C">
                    <w:r>
                      <w:t>Wed</w:t>
                    </w:r>
                    <w:r w:rsidR="00BA6E6F">
                      <w:tab/>
                    </w:r>
                    <w:r>
                      <w:t>3:30</w:t>
                    </w:r>
                    <w:r w:rsidR="00BA6E6F">
                      <w:tab/>
                      <w:t>AGBC1</w:t>
                    </w:r>
                    <w:r>
                      <w:t>18</w:t>
                    </w:r>
                  </w:p>
                  <w:p w:rsidR="00BA6E6F" w:rsidRDefault="00DE1E5C">
                    <w:r>
                      <w:t>Fri</w:t>
                    </w:r>
                    <w:r w:rsidR="00BA6E6F">
                      <w:tab/>
                    </w:r>
                    <w:r>
                      <w:t>1</w:t>
                    </w:r>
                    <w:r w:rsidR="00BA6E6F">
                      <w:t xml:space="preserve">pm </w:t>
                    </w:r>
                    <w:r w:rsidR="00BA6E6F">
                      <w:tab/>
                    </w:r>
                    <w:r>
                      <w:t>SANTN131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C914F4" wp14:editId="2D359A2D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C914F4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6804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CC"/>
    <w:rsid w:val="000531E0"/>
    <w:rsid w:val="00083E66"/>
    <w:rsid w:val="000E4C63"/>
    <w:rsid w:val="00284B62"/>
    <w:rsid w:val="00387E45"/>
    <w:rsid w:val="00482FE6"/>
    <w:rsid w:val="00532AE4"/>
    <w:rsid w:val="00570FA4"/>
    <w:rsid w:val="00596D48"/>
    <w:rsid w:val="00611032"/>
    <w:rsid w:val="007479B1"/>
    <w:rsid w:val="007B3557"/>
    <w:rsid w:val="008D4391"/>
    <w:rsid w:val="0097094C"/>
    <w:rsid w:val="00981DB0"/>
    <w:rsid w:val="009E151D"/>
    <w:rsid w:val="009F383E"/>
    <w:rsid w:val="00BA6E6F"/>
    <w:rsid w:val="00CF0DD6"/>
    <w:rsid w:val="00DC61CC"/>
    <w:rsid w:val="00DE1E5C"/>
    <w:rsid w:val="00E47B88"/>
    <w:rsid w:val="00E50BA9"/>
    <w:rsid w:val="00EE06AA"/>
    <w:rsid w:val="00F11C3C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2C8EF9-6273-4916-979B-8C1B0AF4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%20-%20121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ADC8E-3BDA-4FCC-AF52-FEE728A0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</cp:revision>
  <dcterms:created xsi:type="dcterms:W3CDTF">2018-01-29T19:37:00Z</dcterms:created>
  <dcterms:modified xsi:type="dcterms:W3CDTF">2018-01-29T19:37:00Z</dcterms:modified>
</cp:coreProperties>
</file>