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8C9FF" w14:textId="7F27AA7E" w:rsidR="00E10C76" w:rsidRPr="006671E2" w:rsidRDefault="006671E2" w:rsidP="006671E2">
      <w:bookmarkStart w:id="0" w:name="_GoBack"/>
      <w:bookmarkEnd w:id="0"/>
      <w:r w:rsidRPr="006671E2">
        <w:drawing>
          <wp:anchor distT="0" distB="0" distL="114300" distR="114300" simplePos="0" relativeHeight="251659264" behindDoc="0" locked="0" layoutInCell="1" allowOverlap="1" wp14:anchorId="2FC4A33A" wp14:editId="25B6C0DD">
            <wp:simplePos x="0" y="0"/>
            <wp:positionH relativeFrom="column">
              <wp:posOffset>609600</wp:posOffset>
            </wp:positionH>
            <wp:positionV relativeFrom="paragraph">
              <wp:posOffset>75565</wp:posOffset>
            </wp:positionV>
            <wp:extent cx="5943600" cy="2407920"/>
            <wp:effectExtent l="0" t="0" r="0" b="0"/>
            <wp:wrapNone/>
            <wp:docPr id="24578" name="Picture 1" descr="Untitled.tiff">
              <a:extLst xmlns:a="http://schemas.openxmlformats.org/drawingml/2006/main">
                <a:ext uri="{FF2B5EF4-FFF2-40B4-BE49-F238E27FC236}">
                  <a16:creationId xmlns:a16="http://schemas.microsoft.com/office/drawing/2014/main" id="{1FDBB49F-E752-446E-9058-35FDC1B835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8" name="Picture 1" descr="Untitled.tiff">
                      <a:extLst>
                        <a:ext uri="{FF2B5EF4-FFF2-40B4-BE49-F238E27FC236}">
                          <a16:creationId xmlns:a16="http://schemas.microsoft.com/office/drawing/2014/main" id="{1FDBB49F-E752-446E-9058-35FDC1B835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Pr="006671E2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19B20" wp14:editId="1179075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038600" cy="381000"/>
                <wp:effectExtent l="0" t="0" r="0" b="0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957246-37FA-470F-B2F7-DC9A544ED40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3B7C5510" id="Rectangle 3" o:spid="_x0000_s1026" style="position:absolute;margin-left:0;margin-top:-.05pt;width:318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" fillcolor="white [3212]" stroked="f"/>
            </w:pict>
          </mc:Fallback>
        </mc:AlternateContent>
      </w:r>
    </w:p>
    <w:sectPr w:rsidR="00E10C76" w:rsidRPr="006671E2" w:rsidSect="00981DB0">
      <w:headerReference w:type="default" r:id="rId9"/>
      <w:footerReference w:type="default" r:id="rId10"/>
      <w:pgSz w:w="12240" w:h="15840"/>
      <w:pgMar w:top="1894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035D0" w14:textId="77777777" w:rsidR="00717B64" w:rsidRDefault="00717B64" w:rsidP="00F11C3C">
      <w:pPr>
        <w:spacing w:after="0" w:line="240" w:lineRule="auto"/>
      </w:pPr>
      <w:r>
        <w:separator/>
      </w:r>
    </w:p>
  </w:endnote>
  <w:endnote w:type="continuationSeparator" w:id="0">
    <w:p w14:paraId="71280301" w14:textId="77777777" w:rsidR="00717B64" w:rsidRDefault="00717B64" w:rsidP="00F1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57EC6" w14:textId="77777777" w:rsidR="00BA6E6F" w:rsidRDefault="00BA6E6F">
    <w:pPr>
      <w:pStyle w:val="Footer"/>
    </w:pPr>
    <w:r>
      <w:rPr>
        <w:noProof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4B046E36" wp14:editId="0404E8CF">
              <wp:simplePos x="0" y="0"/>
              <wp:positionH relativeFrom="column">
                <wp:posOffset>-923925</wp:posOffset>
              </wp:positionH>
              <wp:positionV relativeFrom="paragraph">
                <wp:posOffset>-486410</wp:posOffset>
              </wp:positionV>
              <wp:extent cx="7793355" cy="86169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93355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47C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C4AE486" w14:textId="77777777" w:rsidR="00BA6E6F" w:rsidRDefault="00BA6E6F" w:rsidP="00596D48">
                          <w:pPr>
                            <w:pStyle w:val="Footer"/>
                            <w:tabs>
                              <w:tab w:val="right" w:pos="11160"/>
                              <w:tab w:val="right" w:pos="11520"/>
                            </w:tabs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ab/>
                            <w:t xml:space="preserve">This material is produced by the SI Program at Arizona State University      </w:t>
                          </w:r>
                        </w:p>
                        <w:p w14:paraId="102DE6A3" w14:textId="77777777" w:rsidR="00BA6E6F" w:rsidRDefault="00BA6E6F" w:rsidP="009F383E">
                          <w:pPr>
                            <w:pStyle w:val="Footer"/>
                            <w:ind w:left="2880" w:firstLine="72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86"/>
                              <w:szCs w:val="8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86"/>
                              <w:szCs w:val="86"/>
                            </w:rPr>
                            <w:t>tutoring.asu.edu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046E3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2" type="#_x0000_t202" style="position:absolute;margin-left:-72.75pt;margin-top:-38.3pt;width:613.65pt;height:67.8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" filled="f" fillcolor="#f47c00" stroked="f" strokecolor="#903" insetpen="t">
              <v:textbox inset="2.88pt,2.88pt,2.88pt,2.88pt">
                <w:txbxContent>
                  <w:p w14:paraId="6C4AE486" w14:textId="77777777" w:rsidR="00BA6E6F" w:rsidRDefault="00BA6E6F" w:rsidP="00596D48">
                    <w:pPr>
                      <w:pStyle w:val="Footer"/>
                      <w:tabs>
                        <w:tab w:val="right" w:pos="11160"/>
                        <w:tab w:val="right" w:pos="11520"/>
                      </w:tabs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ab/>
                      <w:t xml:space="preserve">This material is produced by the SI Program at Arizona State University      </w:t>
                    </w:r>
                  </w:p>
                  <w:p w14:paraId="102DE6A3" w14:textId="77777777" w:rsidR="00BA6E6F" w:rsidRDefault="00BA6E6F" w:rsidP="009F383E">
                    <w:pPr>
                      <w:pStyle w:val="Footer"/>
                      <w:ind w:left="2880" w:firstLine="720"/>
                      <w:jc w:val="center"/>
                      <w:rPr>
                        <w:rFonts w:ascii="Arial" w:hAnsi="Arial" w:cs="Arial"/>
                        <w:b/>
                        <w:bCs/>
                        <w:sz w:val="86"/>
                        <w:szCs w:val="8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86"/>
                        <w:szCs w:val="86"/>
                      </w:rPr>
                      <w:t>tutoring.asu.edu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E1CF8" w14:textId="77777777" w:rsidR="00717B64" w:rsidRDefault="00717B64" w:rsidP="00F11C3C">
      <w:pPr>
        <w:spacing w:after="0" w:line="240" w:lineRule="auto"/>
      </w:pPr>
      <w:r>
        <w:separator/>
      </w:r>
    </w:p>
  </w:footnote>
  <w:footnote w:type="continuationSeparator" w:id="0">
    <w:p w14:paraId="10E3A6E7" w14:textId="77777777" w:rsidR="00717B64" w:rsidRDefault="00717B64" w:rsidP="00F11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EC404" w14:textId="77777777" w:rsidR="00BA6E6F" w:rsidRDefault="00BA6E6F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11E4BC4" wp14:editId="124D6D1B">
              <wp:simplePos x="0" y="0"/>
              <wp:positionH relativeFrom="margin">
                <wp:align>right</wp:align>
              </wp:positionH>
              <wp:positionV relativeFrom="paragraph">
                <wp:posOffset>-252095</wp:posOffset>
              </wp:positionV>
              <wp:extent cx="2360930" cy="1404620"/>
              <wp:effectExtent l="0" t="0" r="22860" b="228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6402D9" w14:textId="77777777" w:rsidR="00BA6E6F" w:rsidRDefault="00DE1E5C">
                          <w:r>
                            <w:t>Mon</w:t>
                          </w:r>
                          <w:r w:rsidR="00BA6E6F">
                            <w:tab/>
                          </w:r>
                          <w:r>
                            <w:t>4</w:t>
                          </w:r>
                          <w:r w:rsidR="00BA6E6F">
                            <w:t>pm</w:t>
                          </w:r>
                          <w:r w:rsidR="00BA6E6F">
                            <w:tab/>
                          </w:r>
                          <w:r>
                            <w:t>SANTN130</w:t>
                          </w:r>
                        </w:p>
                        <w:p w14:paraId="56CE1AC5" w14:textId="77777777" w:rsidR="00BA6E6F" w:rsidRDefault="00DE1E5C">
                          <w:r>
                            <w:t>Wed</w:t>
                          </w:r>
                          <w:r w:rsidR="00BA6E6F">
                            <w:tab/>
                          </w:r>
                          <w:r>
                            <w:t>3:30</w:t>
                          </w:r>
                          <w:r w:rsidR="00BA6E6F">
                            <w:tab/>
                            <w:t>AGBC1</w:t>
                          </w:r>
                          <w:r>
                            <w:t>18</w:t>
                          </w:r>
                        </w:p>
                        <w:p w14:paraId="3BE5CC89" w14:textId="77777777" w:rsidR="00BA6E6F" w:rsidRDefault="00DE1E5C">
                          <w:r>
                            <w:t>Fri</w:t>
                          </w:r>
                          <w:r w:rsidR="00BA6E6F">
                            <w:tab/>
                          </w:r>
                          <w:r>
                            <w:t>1</w:t>
                          </w:r>
                          <w:r w:rsidR="00BA6E6F">
                            <w:t xml:space="preserve">pm </w:t>
                          </w:r>
                          <w:r w:rsidR="00BA6E6F">
                            <w:tab/>
                          </w:r>
                          <w:r>
                            <w:t>SANTN131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11E4B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-19.85pt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LR36VbdAAAACAEAAA8AAAAAAAAAAAAAAAAAfwQAAGRycy9kb3du&#10;cmV2LnhtbFBLBQYAAAAABAAEAPMAAACJBQAAAAA=&#10;">
              <v:textbox style="mso-fit-shape-to-text:t">
                <w:txbxContent>
                  <w:p w14:paraId="4B6402D9" w14:textId="77777777" w:rsidR="00BA6E6F" w:rsidRDefault="00DE1E5C">
                    <w:r>
                      <w:t>Mon</w:t>
                    </w:r>
                    <w:r w:rsidR="00BA6E6F">
                      <w:tab/>
                    </w:r>
                    <w:r>
                      <w:t>4</w:t>
                    </w:r>
                    <w:r w:rsidR="00BA6E6F">
                      <w:t>pm</w:t>
                    </w:r>
                    <w:r w:rsidR="00BA6E6F">
                      <w:tab/>
                    </w:r>
                    <w:r>
                      <w:t>SANTN130</w:t>
                    </w:r>
                  </w:p>
                  <w:p w14:paraId="56CE1AC5" w14:textId="77777777" w:rsidR="00BA6E6F" w:rsidRDefault="00DE1E5C">
                    <w:r>
                      <w:t>Wed</w:t>
                    </w:r>
                    <w:r w:rsidR="00BA6E6F">
                      <w:tab/>
                    </w:r>
                    <w:r>
                      <w:t>3:30</w:t>
                    </w:r>
                    <w:r w:rsidR="00BA6E6F">
                      <w:tab/>
                      <w:t>AGBC1</w:t>
                    </w:r>
                    <w:r>
                      <w:t>18</w:t>
                    </w:r>
                  </w:p>
                  <w:p w14:paraId="3BE5CC89" w14:textId="77777777" w:rsidR="00BA6E6F" w:rsidRDefault="00DE1E5C">
                    <w:r>
                      <w:t>Fri</w:t>
                    </w:r>
                    <w:r w:rsidR="00BA6E6F">
                      <w:tab/>
                    </w:r>
                    <w:r>
                      <w:t>1</w:t>
                    </w:r>
                    <w:r w:rsidR="00BA6E6F">
                      <w:t xml:space="preserve">pm </w:t>
                    </w:r>
                    <w:r w:rsidR="00BA6E6F">
                      <w:tab/>
                    </w:r>
                    <w:r>
                      <w:t>SANTN131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Times New Roman" w:hAnsi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F5F628D" wp14:editId="49548879">
              <wp:simplePos x="0" y="0"/>
              <wp:positionH relativeFrom="column">
                <wp:posOffset>-598805</wp:posOffset>
              </wp:positionH>
              <wp:positionV relativeFrom="paragraph">
                <wp:posOffset>-295275</wp:posOffset>
              </wp:positionV>
              <wp:extent cx="3324225" cy="1200150"/>
              <wp:effectExtent l="1270" t="3810" r="0" b="0"/>
              <wp:wrapNone/>
              <wp:docPr id="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324225" cy="1200150"/>
                        <a:chOff x="1079801" y="1083040"/>
                        <a:chExt cx="33242" cy="12001"/>
                      </a:xfrm>
                    </wpg:grpSpPr>
                    <wps:wsp>
                      <wps:cNvPr id="3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087802" y="1083040"/>
                          <a:ext cx="8001" cy="12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96DCA3" w14:textId="77777777" w:rsidR="00BA6E6F" w:rsidRDefault="00BA6E6F" w:rsidP="00F11C3C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26"/>
                                <w:szCs w:val="1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6"/>
                                <w:szCs w:val="126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1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1091422" y="1084373"/>
                          <a:ext cx="12573" cy="9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5E6D9E" w14:textId="77777777"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collaborative</w:t>
                            </w:r>
                          </w:p>
                          <w:p w14:paraId="71A0355D" w14:textId="77777777"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peer-led</w:t>
                            </w:r>
                          </w:p>
                          <w:p w14:paraId="2A2C3170" w14:textId="77777777"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structured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15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1099232" y="1086469"/>
                          <a:ext cx="13811" cy="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1E27BC" w14:textId="77777777"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B310"/>
                                <w:sz w:val="34"/>
                                <w:szCs w:val="34"/>
                              </w:rPr>
                              <w:t>group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  <w:t>study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16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1079801" y="1083992"/>
                          <a:ext cx="10097" cy="10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4F74AA" w14:textId="77777777" w:rsidR="00BA6E6F" w:rsidRDefault="00BA6E6F" w:rsidP="00F11C3C">
                            <w:pPr>
                              <w:widowControl w:val="0"/>
                              <w:rPr>
                                <w:sz w:val="128"/>
                                <w:szCs w:val="1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8"/>
                                <w:szCs w:val="128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5F628D" id="Group 7" o:spid="_x0000_s1027" style="position:absolute;margin-left:-47.15pt;margin-top:-23.25pt;width:261.75pt;height:94.5pt;z-index:251660288" coordorigin="10798,10830" coordsize="33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">
              <v:shape id="Text Box 8" o:spid="_x0000_s1028" type="#_x0000_t202" style="position:absolute;left:10878;top:10830;width:8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14:paraId="4D96DCA3" w14:textId="77777777" w:rsidR="00BA6E6F" w:rsidRDefault="00BA6E6F" w:rsidP="00F11C3C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sz w:val="126"/>
                          <w:szCs w:val="12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6"/>
                          <w:szCs w:val="126"/>
                        </w:rPr>
                        <w:t>{</w:t>
                      </w:r>
                    </w:p>
                  </w:txbxContent>
                </v:textbox>
              </v:shape>
              <v:shape id="Text Box 9" o:spid="_x0000_s1029" type="#_x0000_t202" style="position:absolute;left:10914;top:10843;width:12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" filled="f" fillcolor="#f47c00" stroked="f" strokecolor="#903" insetpen="t">
                <v:textbox inset="2.88pt,2.88pt,2.88pt,2.88pt">
                  <w:txbxContent>
                    <w:p w14:paraId="705E6D9E" w14:textId="77777777"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collaborative</w:t>
                      </w:r>
                    </w:p>
                    <w:p w14:paraId="71A0355D" w14:textId="77777777"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peer-led</w:t>
                      </w:r>
                    </w:p>
                    <w:p w14:paraId="2A2C3170" w14:textId="77777777"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structured</w:t>
                      </w:r>
                    </w:p>
                  </w:txbxContent>
                </v:textbox>
              </v:shape>
              <v:shape id="Text Box 10" o:spid="_x0000_s1030" type="#_x0000_t202" style="position:absolute;left:10992;top:10864;width:138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" filled="f" fillcolor="#f47c00" stroked="f" strokecolor="#903" insetpen="t">
                <v:textbox inset="2.88pt,2.88pt,2.88pt,2.88pt">
                  <w:txbxContent>
                    <w:p w14:paraId="261E27BC" w14:textId="77777777"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B310"/>
                          <w:sz w:val="34"/>
                          <w:szCs w:val="34"/>
                        </w:rPr>
                        <w:t>group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  <w:t>study</w:t>
                      </w:r>
                    </w:p>
                  </w:txbxContent>
                </v:textbox>
              </v:shape>
              <v:shape id="Text Box 11" o:spid="_x0000_s1031" type="#_x0000_t202" style="position:absolute;left:10798;top:10839;width:100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" filled="f" fillcolor="#f47c00" stroked="f" strokecolor="#903" insetpen="t">
                <v:textbox inset="2.88pt,2.88pt,2.88pt,2.88pt">
                  <w:txbxContent>
                    <w:p w14:paraId="574F74AA" w14:textId="77777777" w:rsidR="00BA6E6F" w:rsidRDefault="00BA6E6F" w:rsidP="00F11C3C">
                      <w:pPr>
                        <w:widowControl w:val="0"/>
                        <w:rPr>
                          <w:sz w:val="128"/>
                          <w:szCs w:val="1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8"/>
                          <w:szCs w:val="128"/>
                        </w:rPr>
                        <w:t>SI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05F30"/>
    <w:multiLevelType w:val="hybridMultilevel"/>
    <w:tmpl w:val="32126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D1"/>
    <w:rsid w:val="000531E0"/>
    <w:rsid w:val="00053B64"/>
    <w:rsid w:val="00083E66"/>
    <w:rsid w:val="000E4C63"/>
    <w:rsid w:val="00100C7D"/>
    <w:rsid w:val="001A5ED1"/>
    <w:rsid w:val="00284B62"/>
    <w:rsid w:val="002A380B"/>
    <w:rsid w:val="00321EFB"/>
    <w:rsid w:val="00482FE6"/>
    <w:rsid w:val="00532AE4"/>
    <w:rsid w:val="00570FA4"/>
    <w:rsid w:val="00596D48"/>
    <w:rsid w:val="00611032"/>
    <w:rsid w:val="006671E2"/>
    <w:rsid w:val="00717B64"/>
    <w:rsid w:val="007479B1"/>
    <w:rsid w:val="007B3557"/>
    <w:rsid w:val="008D4391"/>
    <w:rsid w:val="00905F0A"/>
    <w:rsid w:val="0097094C"/>
    <w:rsid w:val="00981DB0"/>
    <w:rsid w:val="009A2270"/>
    <w:rsid w:val="009E151D"/>
    <w:rsid w:val="009F383E"/>
    <w:rsid w:val="00A34DF3"/>
    <w:rsid w:val="00B52D92"/>
    <w:rsid w:val="00BA6E6F"/>
    <w:rsid w:val="00C477E6"/>
    <w:rsid w:val="00CD1F07"/>
    <w:rsid w:val="00CF0DD6"/>
    <w:rsid w:val="00D367DE"/>
    <w:rsid w:val="00DC3D2C"/>
    <w:rsid w:val="00DE1E5C"/>
    <w:rsid w:val="00E10C76"/>
    <w:rsid w:val="00E47B88"/>
    <w:rsid w:val="00E50BA9"/>
    <w:rsid w:val="00EE06AA"/>
    <w:rsid w:val="00F11C3C"/>
    <w:rsid w:val="00FB5AB8"/>
    <w:rsid w:val="00FE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57057"/>
  <w15:docId w15:val="{488AB241-A733-4A89-940F-F0E7FE26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C3C"/>
    <w:pPr>
      <w:spacing w:line="273" w:lineRule="auto"/>
    </w:pPr>
    <w:rPr>
      <w:rFonts w:ascii="Calibri" w:eastAsia="Times New Roman" w:hAnsi="Calibri" w:cs="Times New Roman"/>
      <w:color w:val="990033"/>
      <w:kern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1C3C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C3C"/>
    <w:rPr>
      <w:rFonts w:ascii="Calibri" w:eastAsia="Times New Roman" w:hAnsi="Calibri" w:cs="Times New Roman"/>
      <w:color w:val="990033"/>
      <w:kern w:val="28"/>
    </w:rPr>
  </w:style>
  <w:style w:type="paragraph" w:styleId="Header">
    <w:name w:val="header"/>
    <w:basedOn w:val="Normal"/>
    <w:link w:val="HeaderChar"/>
    <w:uiPriority w:val="99"/>
    <w:unhideWhenUsed/>
    <w:rsid w:val="00F11C3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</w:rPr>
  </w:style>
  <w:style w:type="character" w:customStyle="1" w:styleId="HeaderChar">
    <w:name w:val="Header Char"/>
    <w:basedOn w:val="DefaultParagraphFont"/>
    <w:link w:val="Header"/>
    <w:uiPriority w:val="99"/>
    <w:rsid w:val="00F11C3C"/>
  </w:style>
  <w:style w:type="paragraph" w:styleId="ListParagraph">
    <w:name w:val="List Paragraph"/>
    <w:basedOn w:val="Normal"/>
    <w:uiPriority w:val="34"/>
    <w:qFormat/>
    <w:rsid w:val="00570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3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Documents\Junior\SI%20-%20121\SI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5D1EE-3162-4753-95E5-856C937E3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 LetterHead.dotx</Template>
  <TotalTime>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15</cp:revision>
  <dcterms:created xsi:type="dcterms:W3CDTF">2018-02-23T19:20:00Z</dcterms:created>
  <dcterms:modified xsi:type="dcterms:W3CDTF">2018-03-12T18:52:00Z</dcterms:modified>
</cp:coreProperties>
</file>