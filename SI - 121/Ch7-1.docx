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1528" w14:textId="1C073F24" w:rsidR="00482FE6" w:rsidRPr="00053B64" w:rsidRDefault="00DC3D2C" w:rsidP="00482FE6">
      <w:p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80EAF" wp14:editId="16137C5F">
                <wp:simplePos x="0" y="0"/>
                <wp:positionH relativeFrom="column">
                  <wp:posOffset>4799965</wp:posOffset>
                </wp:positionH>
                <wp:positionV relativeFrom="paragraph">
                  <wp:posOffset>330835</wp:posOffset>
                </wp:positionV>
                <wp:extent cx="466725" cy="2762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459BC" w14:textId="715398A1" w:rsidR="00DC3D2C" w:rsidRPr="00DC3D2C" w:rsidRDefault="00DC3D2C">
                            <w:pPr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</w:pPr>
                            <w:r w:rsidRPr="00DC3D2C"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80E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7.95pt;margin-top:26.05pt;width:36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" fillcolor="white [3201]" stroked="f" strokeweight=".5pt">
                <v:textbox>
                  <w:txbxContent>
                    <w:p w14:paraId="0F5459BC" w14:textId="715398A1" w:rsidR="00DC3D2C" w:rsidRPr="00DC3D2C" w:rsidRDefault="00DC3D2C">
                      <w:pPr>
                        <w:rPr>
                          <w:rFonts w:asciiTheme="majorHAnsi" w:hAnsiTheme="majorHAnsi"/>
                          <w:color w:val="auto"/>
                          <w:sz w:val="24"/>
                        </w:rPr>
                      </w:pPr>
                      <w:r w:rsidRPr="00DC3D2C">
                        <w:rPr>
                          <w:rFonts w:asciiTheme="majorHAnsi" w:hAnsiTheme="majorHAnsi"/>
                          <w:color w:val="auto"/>
                          <w:sz w:val="24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19639" wp14:editId="06228936">
                <wp:simplePos x="0" y="0"/>
                <wp:positionH relativeFrom="column">
                  <wp:posOffset>-180975</wp:posOffset>
                </wp:positionH>
                <wp:positionV relativeFrom="paragraph">
                  <wp:posOffset>224155</wp:posOffset>
                </wp:positionV>
                <wp:extent cx="1295400" cy="381000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A5C9F4-D51E-49EB-849F-6BEE9D8BED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9603E56" id="Rectangle 3" o:spid="_x0000_s1026" style="position:absolute;margin-left:-14.25pt;margin-top:17.65pt;width:10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" fillcolor="white [3212]" stroked="f"/>
            </w:pict>
          </mc:Fallback>
        </mc:AlternateContent>
      </w:r>
    </w:p>
    <w:p w14:paraId="14AD873C" w14:textId="6902AA88" w:rsidR="0097094C" w:rsidRDefault="00100C7D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E31C4" wp14:editId="276B1124">
                <wp:simplePos x="0" y="0"/>
                <wp:positionH relativeFrom="column">
                  <wp:posOffset>-123825</wp:posOffset>
                </wp:positionH>
                <wp:positionV relativeFrom="paragraph">
                  <wp:posOffset>1788160</wp:posOffset>
                </wp:positionV>
                <wp:extent cx="1676400" cy="609600"/>
                <wp:effectExtent l="0" t="0" r="0" b="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F5C649-68E3-4DE4-ADDC-68F041DD1F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6E2F8AA4" id="Rectangle 4" o:spid="_x0000_s1026" style="position:absolute;margin-left:-9.75pt;margin-top:140.8pt;width:132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" fillcolor="white [3212]" stroked="f"/>
            </w:pict>
          </mc:Fallback>
        </mc:AlternateContent>
      </w:r>
      <w:r w:rsidR="00DC3D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A009" wp14:editId="5AC8128C">
                <wp:simplePos x="0" y="0"/>
                <wp:positionH relativeFrom="column">
                  <wp:posOffset>466725</wp:posOffset>
                </wp:positionH>
                <wp:positionV relativeFrom="paragraph">
                  <wp:posOffset>659130</wp:posOffset>
                </wp:positionV>
                <wp:extent cx="466725" cy="314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8900D" w14:textId="2E176A1D" w:rsidR="00DC3D2C" w:rsidRPr="00DC3D2C" w:rsidRDefault="00DC3D2C" w:rsidP="00DC3D2C">
                            <w:pPr>
                              <w:rPr>
                                <w:rFonts w:asciiTheme="majorHAnsi" w:hAnsiTheme="majorHAnsi"/>
                                <w:color w:val="auto"/>
                                <w:sz w:val="28"/>
                              </w:rPr>
                            </w:pPr>
                            <w:r w:rsidRPr="00DC3D2C">
                              <w:rPr>
                                <w:rFonts w:asciiTheme="majorHAnsi" w:hAnsiTheme="majorHAnsi"/>
                                <w:color w:val="auto"/>
                                <w:sz w:val="28"/>
                              </w:rPr>
                              <w:t>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A009" id="Text Box 8" o:spid="_x0000_s1027" type="#_x0000_t202" style="position:absolute;left:0;text-align:left;margin-left:36.75pt;margin-top:51.9pt;width:36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" fillcolor="white [3201]" stroked="f" strokeweight=".5pt">
                <v:textbox>
                  <w:txbxContent>
                    <w:p w14:paraId="5238900D" w14:textId="2E176A1D" w:rsidR="00DC3D2C" w:rsidRPr="00DC3D2C" w:rsidRDefault="00DC3D2C" w:rsidP="00DC3D2C">
                      <w:pPr>
                        <w:rPr>
                          <w:rFonts w:asciiTheme="majorHAnsi" w:hAnsiTheme="majorHAnsi"/>
                          <w:color w:val="auto"/>
                          <w:sz w:val="28"/>
                        </w:rPr>
                      </w:pPr>
                      <w:r w:rsidRPr="00DC3D2C">
                        <w:rPr>
                          <w:rFonts w:asciiTheme="majorHAnsi" w:hAnsiTheme="majorHAnsi"/>
                          <w:color w:val="auto"/>
                          <w:sz w:val="28"/>
                        </w:rPr>
                        <w:t>5g</w:t>
                      </w:r>
                    </w:p>
                  </w:txbxContent>
                </v:textbox>
              </v:shape>
            </w:pict>
          </mc:Fallback>
        </mc:AlternateContent>
      </w:r>
      <w:r w:rsidR="00053B64">
        <w:rPr>
          <w:noProof/>
        </w:rPr>
        <w:drawing>
          <wp:inline distT="0" distB="0" distL="0" distR="0" wp14:anchorId="0BC437D0" wp14:editId="46919DEE">
            <wp:extent cx="5067300" cy="1628466"/>
            <wp:effectExtent l="0" t="0" r="0" b="0"/>
            <wp:docPr id="22530" name="Picture 1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AA93E862-4EF0-4280-BC6E-668CD419B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1" descr="Untitled.tiff">
                      <a:extLst>
                        <a:ext uri="{FF2B5EF4-FFF2-40B4-BE49-F238E27FC236}">
                          <a16:creationId xmlns:a16="http://schemas.microsoft.com/office/drawing/2014/main" id="{AA93E862-4EF0-4280-BC6E-668CD419B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80" cy="16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C3A19AE" w14:textId="46EF6501" w:rsidR="00100C7D" w:rsidRDefault="00100C7D" w:rsidP="00100C7D">
      <w:pPr>
        <w:rPr>
          <w:color w:val="auto"/>
          <w:sz w:val="24"/>
        </w:rPr>
      </w:pPr>
    </w:p>
    <w:p w14:paraId="31D1DA36" w14:textId="08B8FF67" w:rsidR="00100C7D" w:rsidRDefault="00100C7D" w:rsidP="00100C7D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50938" wp14:editId="30C138BE">
                <wp:simplePos x="0" y="0"/>
                <wp:positionH relativeFrom="column">
                  <wp:posOffset>4752975</wp:posOffset>
                </wp:positionH>
                <wp:positionV relativeFrom="paragraph">
                  <wp:posOffset>247015</wp:posOffset>
                </wp:positionV>
                <wp:extent cx="1628775" cy="457200"/>
                <wp:effectExtent l="0" t="0" r="9525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7B7D5B-5932-4398-8DB3-5ECD64170C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C1A74" id="Rectangle 5" o:spid="_x0000_s1026" style="position:absolute;margin-left:374.25pt;margin-top:19.45pt;width:128.2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" fillcolor="white [3212]" stroked="f"/>
            </w:pict>
          </mc:Fallback>
        </mc:AlternateContent>
      </w:r>
      <w:r>
        <w:rPr>
          <w:noProof/>
        </w:rPr>
        <w:drawing>
          <wp:inline distT="0" distB="0" distL="0" distR="0" wp14:anchorId="5A7640F6" wp14:editId="088A0E63">
            <wp:extent cx="5943600" cy="807085"/>
            <wp:effectExtent l="0" t="0" r="0" b="0"/>
            <wp:docPr id="23554" name="Picture 1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90B2E66F-F97F-43D1-815A-F2DDE221C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1" descr="Untitled.tiff">
                      <a:extLst>
                        <a:ext uri="{FF2B5EF4-FFF2-40B4-BE49-F238E27FC236}">
                          <a16:creationId xmlns:a16="http://schemas.microsoft.com/office/drawing/2014/main" id="{90B2E66F-F97F-43D1-815A-F2DDE221C5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164A484" w14:textId="7F650B38" w:rsidR="00100C7D" w:rsidRPr="00100C7D" w:rsidRDefault="00100C7D" w:rsidP="00100C7D">
      <w:pPr>
        <w:pStyle w:val="ListParagraph"/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0D2AA" wp14:editId="6D9D84F8">
                <wp:simplePos x="0" y="0"/>
                <wp:positionH relativeFrom="column">
                  <wp:posOffset>514350</wp:posOffset>
                </wp:positionH>
                <wp:positionV relativeFrom="paragraph">
                  <wp:posOffset>149860</wp:posOffset>
                </wp:positionV>
                <wp:extent cx="1676400" cy="457200"/>
                <wp:effectExtent l="0" t="0" r="0" b="0"/>
                <wp:wrapNone/>
                <wp:docPr id="9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9FDDA15" id="Rectangle 6" o:spid="_x0000_s1026" style="position:absolute;margin-left:40.5pt;margin-top:11.8pt;width:13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" fillcolor="white [3212]" stroked="f"/>
            </w:pict>
          </mc:Fallback>
        </mc:AlternateContent>
      </w:r>
    </w:p>
    <w:p w14:paraId="2916426F" w14:textId="4DC11169" w:rsidR="00100C7D" w:rsidRDefault="00C477E6" w:rsidP="00E10C76">
      <w:pPr>
        <w:pStyle w:val="ListParagraph"/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90CC1" wp14:editId="300ADF4A">
                <wp:simplePos x="0" y="0"/>
                <wp:positionH relativeFrom="column">
                  <wp:posOffset>4638675</wp:posOffset>
                </wp:positionH>
                <wp:positionV relativeFrom="paragraph">
                  <wp:posOffset>1261745</wp:posOffset>
                </wp:positionV>
                <wp:extent cx="47625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3893F" w14:textId="3E189F6F" w:rsidR="00C477E6" w:rsidRPr="00DC3D2C" w:rsidRDefault="00C477E6" w:rsidP="00C477E6">
                            <w:pPr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  <w:t>7.00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0CC1" id="Text Box 11" o:spid="_x0000_s1028" type="#_x0000_t202" style="position:absolute;left:0;text-align:left;margin-left:365.25pt;margin-top:99.35pt;width:37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" fillcolor="white [3201]" stroked="f" strokeweight=".5pt">
                <v:textbox>
                  <w:txbxContent>
                    <w:p w14:paraId="79F3893F" w14:textId="3E189F6F" w:rsidR="00C477E6" w:rsidRPr="00DC3D2C" w:rsidRDefault="00C477E6" w:rsidP="00C477E6">
                      <w:pPr>
                        <w:rPr>
                          <w:rFonts w:asciiTheme="majorHAnsi" w:hAnsi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4"/>
                        </w:rPr>
                        <w:t>7.00</w:t>
                      </w:r>
                    </w:p>
                  </w:txbxContent>
                </v:textbox>
              </v:shape>
            </w:pict>
          </mc:Fallback>
        </mc:AlternateContent>
      </w:r>
      <w:r w:rsidR="00321E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0F712" wp14:editId="440A7BFE">
                <wp:simplePos x="0" y="0"/>
                <wp:positionH relativeFrom="column">
                  <wp:posOffset>952500</wp:posOffset>
                </wp:positionH>
                <wp:positionV relativeFrom="paragraph">
                  <wp:posOffset>1642745</wp:posOffset>
                </wp:positionV>
                <wp:extent cx="733425" cy="2762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350D7" w14:textId="78DB4B05" w:rsidR="00321EFB" w:rsidRPr="00DC3D2C" w:rsidRDefault="00321EFB" w:rsidP="00321EFB">
                            <w:pPr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4"/>
                              </w:rPr>
                              <w:t>15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F712" id="Text Box 10" o:spid="_x0000_s1029" type="#_x0000_t202" style="position:absolute;left:0;text-align:left;margin-left:75pt;margin-top:129.35pt;width:57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" fillcolor="white [3201]" stroked="f" strokeweight=".5pt">
                <v:textbox>
                  <w:txbxContent>
                    <w:p w14:paraId="7F6350D7" w14:textId="78DB4B05" w:rsidR="00321EFB" w:rsidRPr="00DC3D2C" w:rsidRDefault="00321EFB" w:rsidP="00321EFB">
                      <w:pPr>
                        <w:rPr>
                          <w:rFonts w:asciiTheme="majorHAnsi" w:hAnsi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4"/>
                        </w:rPr>
                        <w:t>15 m/s</w:t>
                      </w:r>
                    </w:p>
                  </w:txbxContent>
                </v:textbox>
              </v:shape>
            </w:pict>
          </mc:Fallback>
        </mc:AlternateContent>
      </w:r>
      <w:r w:rsidR="00100C7D">
        <w:rPr>
          <w:noProof/>
        </w:rPr>
        <w:drawing>
          <wp:inline distT="0" distB="0" distL="0" distR="0" wp14:anchorId="1D092A26" wp14:editId="03A2A5B6">
            <wp:extent cx="5414963" cy="2559050"/>
            <wp:effectExtent l="0" t="0" r="0" b="0"/>
            <wp:docPr id="23555" name="Picture 2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3F4B26B3-E32B-4DA9-87A8-68CDAAD9E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Untitled.tiff">
                      <a:extLst>
                        <a:ext uri="{FF2B5EF4-FFF2-40B4-BE49-F238E27FC236}">
                          <a16:creationId xmlns:a16="http://schemas.microsoft.com/office/drawing/2014/main" id="{3F4B26B3-E32B-4DA9-87A8-68CDAAD9E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63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2C5CB9B" w14:textId="7920A058" w:rsidR="00E10C76" w:rsidRDefault="00E10C76" w:rsidP="00E10C76">
      <w:pPr>
        <w:pStyle w:val="ListParagraph"/>
        <w:rPr>
          <w:color w:val="auto"/>
          <w:sz w:val="24"/>
        </w:rPr>
      </w:pPr>
    </w:p>
    <w:p w14:paraId="73B44229" w14:textId="655B08EB" w:rsidR="00E10C76" w:rsidRDefault="00E10C76" w:rsidP="00E10C76">
      <w:pPr>
        <w:pStyle w:val="ListParagraph"/>
        <w:rPr>
          <w:color w:val="auto"/>
          <w:sz w:val="24"/>
        </w:rPr>
      </w:pPr>
    </w:p>
    <w:p w14:paraId="107BB40C" w14:textId="041D8567" w:rsidR="00E10C76" w:rsidRPr="00E10C76" w:rsidRDefault="00E10C76" w:rsidP="00E10C76">
      <w:pPr>
        <w:pStyle w:val="ListParagraph"/>
        <w:rPr>
          <w:color w:val="auto"/>
          <w:sz w:val="24"/>
        </w:rPr>
      </w:pPr>
      <w:r w:rsidRPr="00E10C76">
        <w:rPr>
          <w:color w:val="auto"/>
          <w:sz w:val="24"/>
        </w:rPr>
        <w:t xml:space="preserve">Block of mass </w:t>
      </w:r>
      <w:r>
        <w:rPr>
          <w:color w:val="auto"/>
          <w:sz w:val="24"/>
        </w:rPr>
        <w:t>10</w:t>
      </w:r>
      <w:r w:rsidRPr="00E10C76">
        <w:rPr>
          <w:color w:val="auto"/>
          <w:sz w:val="24"/>
        </w:rPr>
        <w:t xml:space="preserve"> kg (starting from rest) slides down the ramp inclined at an angle θ above horizontal. Block moves the distance </w:t>
      </w:r>
      <w:r w:rsidR="00B52D92">
        <w:rPr>
          <w:color w:val="auto"/>
          <w:sz w:val="24"/>
        </w:rPr>
        <w:t>7</w:t>
      </w:r>
      <w:r w:rsidRPr="00E10C76">
        <w:rPr>
          <w:color w:val="auto"/>
          <w:sz w:val="24"/>
        </w:rPr>
        <w:t xml:space="preserve"> m along the ramp and at the end of it </w:t>
      </w:r>
      <w:proofErr w:type="gramStart"/>
      <w:r w:rsidRPr="00E10C76">
        <w:rPr>
          <w:color w:val="auto"/>
          <w:sz w:val="24"/>
        </w:rPr>
        <w:t>encounters</w:t>
      </w:r>
      <w:proofErr w:type="gramEnd"/>
      <w:r w:rsidRPr="00E10C76">
        <w:rPr>
          <w:color w:val="auto"/>
          <w:sz w:val="24"/>
        </w:rPr>
        <w:t xml:space="preserve"> a spring with the force constant 1</w:t>
      </w:r>
      <w:r w:rsidR="00CD1F07">
        <w:rPr>
          <w:color w:val="auto"/>
          <w:sz w:val="24"/>
        </w:rPr>
        <w:t>2</w:t>
      </w:r>
      <w:r w:rsidRPr="00E10C76">
        <w:rPr>
          <w:color w:val="auto"/>
          <w:sz w:val="24"/>
        </w:rPr>
        <w:t xml:space="preserve">00 N/m compressing it by </w:t>
      </w:r>
      <w:r w:rsidR="002A380B">
        <w:rPr>
          <w:color w:val="auto"/>
          <w:sz w:val="24"/>
        </w:rPr>
        <w:t>35</w:t>
      </w:r>
      <w:r w:rsidRPr="00E10C76">
        <w:rPr>
          <w:color w:val="auto"/>
          <w:sz w:val="24"/>
        </w:rPr>
        <w:t xml:space="preserve"> cm. </w:t>
      </w:r>
    </w:p>
    <w:p w14:paraId="74B6E422" w14:textId="77777777" w:rsidR="00E10C76" w:rsidRPr="00E10C76" w:rsidRDefault="00E10C76" w:rsidP="00E10C76">
      <w:pPr>
        <w:pStyle w:val="ListParagraph"/>
        <w:rPr>
          <w:color w:val="auto"/>
          <w:sz w:val="24"/>
        </w:rPr>
      </w:pPr>
      <w:r w:rsidRPr="00E10C76">
        <w:rPr>
          <w:color w:val="auto"/>
          <w:sz w:val="24"/>
        </w:rPr>
        <w:t>(a) Find the angle θ if the ramp is frictionless.</w:t>
      </w:r>
    </w:p>
    <w:p w14:paraId="3A4C3BF7" w14:textId="570B2CFB" w:rsidR="00E10C76" w:rsidRPr="00E10C76" w:rsidRDefault="00E10C76" w:rsidP="00E10C76">
      <w:pPr>
        <w:pStyle w:val="ListParagraph"/>
        <w:rPr>
          <w:color w:val="auto"/>
          <w:sz w:val="24"/>
        </w:rPr>
      </w:pPr>
      <w:r w:rsidRPr="00E10C76">
        <w:rPr>
          <w:color w:val="auto"/>
          <w:sz w:val="24"/>
        </w:rPr>
        <w:t>(a) Find the angle θ if the coefficient of kinetic friction between the block and the ramp is 0.</w:t>
      </w:r>
      <w:r w:rsidR="00A34DF3">
        <w:rPr>
          <w:color w:val="auto"/>
          <w:sz w:val="24"/>
        </w:rPr>
        <w:t>15</w:t>
      </w:r>
      <w:bookmarkStart w:id="0" w:name="_GoBack"/>
      <w:bookmarkEnd w:id="0"/>
      <w:r w:rsidRPr="00E10C76">
        <w:rPr>
          <w:color w:val="auto"/>
          <w:sz w:val="24"/>
        </w:rPr>
        <w:t>.</w:t>
      </w:r>
    </w:p>
    <w:p w14:paraId="7318C9FF" w14:textId="748C7642" w:rsidR="00E10C76" w:rsidRPr="00E10C76" w:rsidRDefault="00E10C76" w:rsidP="00E10C76">
      <w:pPr>
        <w:rPr>
          <w:color w:val="auto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28D2FCB" wp14:editId="3EA4D6AF">
            <wp:simplePos x="0" y="0"/>
            <wp:positionH relativeFrom="column">
              <wp:posOffset>333375</wp:posOffset>
            </wp:positionH>
            <wp:positionV relativeFrom="paragraph">
              <wp:posOffset>2094865</wp:posOffset>
            </wp:positionV>
            <wp:extent cx="5943600" cy="836930"/>
            <wp:effectExtent l="0" t="0" r="0" b="1270"/>
            <wp:wrapNone/>
            <wp:docPr id="24579" name="Picture 2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2AF7AD69-472A-4DC8-8603-C1EC60B56D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 descr="Untitled.tiff">
                      <a:extLst>
                        <a:ext uri="{FF2B5EF4-FFF2-40B4-BE49-F238E27FC236}">
                          <a16:creationId xmlns:a16="http://schemas.microsoft.com/office/drawing/2014/main" id="{2AF7AD69-472A-4DC8-8603-C1EC60B56D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C2820" wp14:editId="72E713BE">
                <wp:simplePos x="0" y="0"/>
                <wp:positionH relativeFrom="column">
                  <wp:posOffset>1362075</wp:posOffset>
                </wp:positionH>
                <wp:positionV relativeFrom="paragraph">
                  <wp:posOffset>1235710</wp:posOffset>
                </wp:positionV>
                <wp:extent cx="1466850" cy="381000"/>
                <wp:effectExtent l="0" t="0" r="0" b="0"/>
                <wp:wrapNone/>
                <wp:docPr id="14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82D3E" id="Rectangle 6" o:spid="_x0000_s1026" style="position:absolute;margin-left:107.25pt;margin-top:97.3pt;width:115.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723A9" wp14:editId="3D8F1239">
                <wp:simplePos x="0" y="0"/>
                <wp:positionH relativeFrom="column">
                  <wp:posOffset>3457575</wp:posOffset>
                </wp:positionH>
                <wp:positionV relativeFrom="paragraph">
                  <wp:posOffset>-635</wp:posOffset>
                </wp:positionV>
                <wp:extent cx="1981200" cy="609600"/>
                <wp:effectExtent l="0" t="0" r="0" b="0"/>
                <wp:wrapNone/>
                <wp:docPr id="13" name="Rectangl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5B71D2C7" id="Rectangle 5" o:spid="_x0000_s1026" style="position:absolute;margin-left:272.25pt;margin-top:-.05pt;width:156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" fillcolor="white [3212]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17905E" wp14:editId="6D7A13A1">
            <wp:simplePos x="0" y="0"/>
            <wp:positionH relativeFrom="column">
              <wp:posOffset>304800</wp:posOffset>
            </wp:positionH>
            <wp:positionV relativeFrom="paragraph">
              <wp:posOffset>227965</wp:posOffset>
            </wp:positionV>
            <wp:extent cx="5943600" cy="1913255"/>
            <wp:effectExtent l="0" t="0" r="0" b="0"/>
            <wp:wrapNone/>
            <wp:docPr id="24578" name="Picture 1" descr="Untitled.tiff">
              <a:extLst xmlns:a="http://schemas.openxmlformats.org/drawingml/2006/main">
                <a:ext uri="{FF2B5EF4-FFF2-40B4-BE49-F238E27FC236}">
                  <a16:creationId xmlns:a16="http://schemas.microsoft.com/office/drawing/2014/main" id="{B549A1CC-2B1A-4324-A217-89C646DF6E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1" descr="Untitled.tiff">
                      <a:extLst>
                        <a:ext uri="{FF2B5EF4-FFF2-40B4-BE49-F238E27FC236}">
                          <a16:creationId xmlns:a16="http://schemas.microsoft.com/office/drawing/2014/main" id="{B549A1CC-2B1A-4324-A217-89C646DF6E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3C5B8" wp14:editId="4144E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609600"/>
                <wp:effectExtent l="0" t="0" r="0" b="0"/>
                <wp:wrapNone/>
                <wp:docPr id="12" name="Rectangle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350ED5DE" id="Rectangle 4" o:spid="_x0000_s1026" style="position:absolute;margin-left:0;margin-top:-.05pt;width:102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" fillcolor="white [3212]" stroked="f"/>
            </w:pict>
          </mc:Fallback>
        </mc:AlternateContent>
      </w:r>
    </w:p>
    <w:sectPr w:rsidR="00E10C76" w:rsidRPr="00E10C76" w:rsidSect="00981DB0">
      <w:headerReference w:type="default" r:id="rId13"/>
      <w:footerReference w:type="default" r:id="rId14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2A26" w14:textId="77777777" w:rsidR="00905F0A" w:rsidRDefault="00905F0A" w:rsidP="00F11C3C">
      <w:pPr>
        <w:spacing w:after="0" w:line="240" w:lineRule="auto"/>
      </w:pPr>
      <w:r>
        <w:separator/>
      </w:r>
    </w:p>
  </w:endnote>
  <w:endnote w:type="continuationSeparator" w:id="0">
    <w:p w14:paraId="373E643B" w14:textId="77777777" w:rsidR="00905F0A" w:rsidRDefault="00905F0A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7EC6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4B046E36" wp14:editId="0404E8CF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C4AE486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102DE6A3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46E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14:paraId="6C4AE486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14:paraId="102DE6A3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D27A" w14:textId="77777777" w:rsidR="00905F0A" w:rsidRDefault="00905F0A" w:rsidP="00F11C3C">
      <w:pPr>
        <w:spacing w:after="0" w:line="240" w:lineRule="auto"/>
      </w:pPr>
      <w:r>
        <w:separator/>
      </w:r>
    </w:p>
  </w:footnote>
  <w:footnote w:type="continuationSeparator" w:id="0">
    <w:p w14:paraId="7C764223" w14:textId="77777777" w:rsidR="00905F0A" w:rsidRDefault="00905F0A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C404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11E4BC4" wp14:editId="124D6D1B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6402D9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56CE1AC5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3BE5CC89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1E4B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4B6402D9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56CE1AC5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3BE5CC89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F628D" wp14:editId="49548879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6DCA3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5E6D9E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71A0355D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2A2C3170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1E27BC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4F74AA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F628D" id="Group 7" o:spid="_x0000_s1031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_x0000_s1032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D96DCA3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33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705E6D9E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71A0355D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2A2C3170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_x0000_s1034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261E27BC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_x0000_s1035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14:paraId="574F74AA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3212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D1"/>
    <w:rsid w:val="000531E0"/>
    <w:rsid w:val="00053B64"/>
    <w:rsid w:val="00083E66"/>
    <w:rsid w:val="000E4C63"/>
    <w:rsid w:val="00100C7D"/>
    <w:rsid w:val="001A5ED1"/>
    <w:rsid w:val="00284B62"/>
    <w:rsid w:val="002A380B"/>
    <w:rsid w:val="00321EFB"/>
    <w:rsid w:val="00482FE6"/>
    <w:rsid w:val="00532AE4"/>
    <w:rsid w:val="00570FA4"/>
    <w:rsid w:val="00596D48"/>
    <w:rsid w:val="00611032"/>
    <w:rsid w:val="007479B1"/>
    <w:rsid w:val="007B3557"/>
    <w:rsid w:val="008D4391"/>
    <w:rsid w:val="00905F0A"/>
    <w:rsid w:val="0097094C"/>
    <w:rsid w:val="00981DB0"/>
    <w:rsid w:val="009E151D"/>
    <w:rsid w:val="009F383E"/>
    <w:rsid w:val="00A34DF3"/>
    <w:rsid w:val="00B52D92"/>
    <w:rsid w:val="00BA6E6F"/>
    <w:rsid w:val="00C477E6"/>
    <w:rsid w:val="00CD1F07"/>
    <w:rsid w:val="00CF0DD6"/>
    <w:rsid w:val="00DC3D2C"/>
    <w:rsid w:val="00DE1E5C"/>
    <w:rsid w:val="00E10C76"/>
    <w:rsid w:val="00E47B88"/>
    <w:rsid w:val="00E50BA9"/>
    <w:rsid w:val="00EE06AA"/>
    <w:rsid w:val="00F11C3C"/>
    <w:rsid w:val="00FB5AB8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7057"/>
  <w15:docId w15:val="{488AB241-A733-4A89-940F-F0E7FE2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8F50-39B8-4947-B5F4-065552B8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</cp:revision>
  <dcterms:created xsi:type="dcterms:W3CDTF">2018-02-23T19:20:00Z</dcterms:created>
  <dcterms:modified xsi:type="dcterms:W3CDTF">2018-02-23T19:40:00Z</dcterms:modified>
</cp:coreProperties>
</file>