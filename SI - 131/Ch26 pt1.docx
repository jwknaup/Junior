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E0563" w:rsidRPr="002975C4" w:rsidRDefault="002975C4">
      <w:pPr>
        <w:rPr>
          <w:strike/>
        </w:rPr>
      </w:pPr>
      <w:r w:rsidRPr="002975C4">
        <w:rPr>
          <w:strike/>
        </w:rPr>
        <w:t>Equivalent Resistance and current in junction</w:t>
      </w:r>
    </w:p>
    <w:p w:rsidR="006E1276" w:rsidRDefault="006E1276">
      <w:r>
        <w:t>1. 2 pairs of Rs in series and ||</w:t>
      </w:r>
    </w:p>
    <w:p w:rsidR="005A109F" w:rsidRDefault="005A109F">
      <w:r>
        <w:t xml:space="preserve">2. </w:t>
      </w:r>
    </w:p>
    <w:p w:rsidR="0038724F" w:rsidRDefault="009F7EF9">
      <w:r>
        <w:rPr>
          <w:noProof/>
        </w:rPr>
        <w:drawing>
          <wp:inline distT="0" distB="0" distL="0" distR="0" wp14:anchorId="1DEAE64F" wp14:editId="1B1B6B1D">
            <wp:extent cx="3373368" cy="31095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426"/>
                    <a:stretch/>
                  </pic:blipFill>
                  <pic:spPr bwMode="auto">
                    <a:xfrm>
                      <a:off x="0" y="0"/>
                      <a:ext cx="3375320" cy="311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24F" w:rsidRDefault="0038724F">
      <w:r>
        <w:t xml:space="preserve">3. </w:t>
      </w:r>
    </w:p>
    <w:p w:rsidR="0038724F" w:rsidRDefault="0038724F">
      <w:r>
        <w:rPr>
          <w:noProof/>
        </w:rPr>
        <w:drawing>
          <wp:inline distT="0" distB="0" distL="0" distR="0" wp14:anchorId="5F95EAF7" wp14:editId="73632D4A">
            <wp:extent cx="5133535" cy="2876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253" cy="288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9F" w:rsidRDefault="005A109F"/>
    <w:p w:rsidR="0038724F" w:rsidRDefault="00FC4CDD">
      <w:bookmarkStart w:id="0" w:name="_GoBack"/>
      <w:bookmarkEnd w:id="0"/>
      <w:r>
        <w:lastRenderedPageBreak/>
        <w:t>4.</w:t>
      </w:r>
      <w:r w:rsidR="0038724F">
        <w:t xml:space="preserve"> </w:t>
      </w:r>
    </w:p>
    <w:p w:rsidR="002975C4" w:rsidRDefault="00FC4CDD">
      <w:r>
        <w:t xml:space="preserve"> </w:t>
      </w:r>
      <w:r>
        <w:rPr>
          <w:noProof/>
        </w:rPr>
        <w:drawing>
          <wp:inline distT="0" distB="0" distL="0" distR="0" wp14:anchorId="67833F57" wp14:editId="4EDF26EB">
            <wp:extent cx="5743575" cy="3048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63" w:rsidRDefault="00EE0563"/>
    <w:sectPr w:rsidR="00EE0563">
      <w:headerReference w:type="default" r:id="rId9"/>
      <w:footerReference w:type="default" r:id="rId10"/>
      <w:pgSz w:w="12240" w:h="15840"/>
      <w:pgMar w:top="1894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C24" w:rsidRDefault="00083C24">
      <w:pPr>
        <w:spacing w:after="0" w:line="240" w:lineRule="auto"/>
      </w:pPr>
      <w:r>
        <w:separator/>
      </w:r>
    </w:p>
  </w:endnote>
  <w:endnote w:type="continuationSeparator" w:id="0">
    <w:p w:rsidR="00083C24" w:rsidRDefault="0008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5C4" w:rsidRDefault="002975C4">
    <w:pPr>
      <w:spacing w:after="720" w:line="240" w:lineRule="auto"/>
    </w:pPr>
    <w:r>
      <w:rPr>
        <w:noProof/>
      </w:rPr>
      <mc:AlternateContent>
        <mc:Choice Requires="wps">
          <w:drawing>
            <wp:anchor distT="36576" distB="36576" distL="36576" distR="36576" simplePos="0" relativeHeight="251660288" behindDoc="0" locked="0" layoutInCell="1" hidden="0" allowOverlap="1">
              <wp:simplePos x="0" y="0"/>
              <wp:positionH relativeFrom="margin">
                <wp:posOffset>-927099</wp:posOffset>
              </wp:positionH>
              <wp:positionV relativeFrom="paragraph">
                <wp:posOffset>-482599</wp:posOffset>
              </wp:positionV>
              <wp:extent cx="7797800" cy="863600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9323" y="3349153"/>
                        <a:ext cx="7793354" cy="861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975C4" w:rsidRDefault="002975C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4F5557"/>
                              <w:sz w:val="20"/>
                            </w:rPr>
                            <w:tab/>
                            <w:t xml:space="preserve">This material is produced by the SI Program at Arizona State University      </w:t>
                          </w:r>
                        </w:p>
                        <w:p w:rsidR="002975C4" w:rsidRDefault="002975C4">
                          <w:pPr>
                            <w:spacing w:after="0" w:line="240" w:lineRule="auto"/>
                            <w:ind w:left="2880" w:firstLine="3600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86"/>
                            </w:rPr>
                            <w:t>tutoring.asu.edu</w:t>
                          </w:r>
                        </w:p>
                      </w:txbxContent>
                    </wps:txbx>
                    <wps:bodyPr wrap="square" lIns="36575" tIns="36575" rIns="36575" bIns="36575" anchor="t" anchorCtr="0"/>
                  </wps:wsp>
                </a:graphicData>
              </a:graphic>
            </wp:anchor>
          </w:drawing>
        </mc:Choice>
        <mc:Fallback>
          <w:pict>
            <v:rect id="Rectangle 9" o:spid="_x0000_s1034" style="position:absolute;margin-left:-73pt;margin-top:-38pt;width:614pt;height:68pt;z-index:251660288;visibility:visible;mso-wrap-style:square;mso-wrap-distance-left:2.88pt;mso-wrap-distance-top:2.88pt;mso-wrap-distance-right:2.88pt;mso-wrap-distance-bottom:2.88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" filled="f" stroked="f">
              <v:textbox inset="1.016mm,1.016mm,1.016mm,1.016mm">
                <w:txbxContent>
                  <w:p w:rsidR="002975C4" w:rsidRDefault="002975C4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4F5557"/>
                        <w:sz w:val="20"/>
                      </w:rPr>
                      <w:tab/>
                      <w:t xml:space="preserve">This material is produced by the SI Program at Arizona State University      </w:t>
                    </w:r>
                  </w:p>
                  <w:p w:rsidR="002975C4" w:rsidRDefault="002975C4">
                    <w:pPr>
                      <w:spacing w:after="0" w:line="240" w:lineRule="auto"/>
                      <w:ind w:left="2880" w:firstLine="3600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sz w:val="86"/>
                      </w:rPr>
                      <w:t>tutoring.asu.edu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C24" w:rsidRDefault="00083C24">
      <w:pPr>
        <w:spacing w:after="0" w:line="240" w:lineRule="auto"/>
      </w:pPr>
      <w:r>
        <w:separator/>
      </w:r>
    </w:p>
  </w:footnote>
  <w:footnote w:type="continuationSeparator" w:id="0">
    <w:p w:rsidR="00083C24" w:rsidRDefault="0008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gjdgxs" w:colFirst="0" w:colLast="0"/>
  <w:bookmarkEnd w:id="1"/>
  <w:p w:rsidR="002975C4" w:rsidRDefault="002975C4">
    <w:pPr>
      <w:tabs>
        <w:tab w:val="center" w:pos="4680"/>
        <w:tab w:val="right" w:pos="9360"/>
      </w:tabs>
      <w:spacing w:after="0" w:line="240" w:lineRule="auto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1" locked="0" layoutInCell="1" hidden="0" allowOverlap="1">
              <wp:simplePos x="0" y="0"/>
              <wp:positionH relativeFrom="margin">
                <wp:align>right</wp:align>
              </wp:positionH>
              <wp:positionV relativeFrom="paragraph">
                <wp:posOffset>95250</wp:posOffset>
              </wp:positionV>
              <wp:extent cx="2143125" cy="1085850"/>
              <wp:effectExtent l="0" t="0" r="28575" b="1905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3125" cy="1085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2975C4" w:rsidRDefault="002975C4">
                          <w:pPr>
                            <w:textDirection w:val="btLr"/>
                          </w:pPr>
                          <w:r>
                            <w:t>Tues      3pm      PRLTA145</w:t>
                          </w:r>
                        </w:p>
                        <w:p w:rsidR="002975C4" w:rsidRDefault="002975C4">
                          <w:pPr>
                            <w:textDirection w:val="btLr"/>
                          </w:pPr>
                          <w:r>
                            <w:t>Thurs     12pm      AGBC134</w:t>
                          </w:r>
                        </w:p>
                        <w:p w:rsidR="002975C4" w:rsidRDefault="002975C4">
                          <w:pPr>
                            <w:textDirection w:val="btLr"/>
                          </w:pPr>
                          <w:r>
                            <w:t>Thurs      3pm      PRLTA145</w:t>
                          </w:r>
                        </w:p>
                      </w:txbxContent>
                    </wps:txbx>
                    <wps:bodyPr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117.55pt;margin-top:7.5pt;width:168.75pt;height:85.5pt;z-index:-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">
              <v:stroke miterlimit="5243f"/>
              <v:textbox inset="2.53958mm,1.2694mm,2.53958mm,1.2694mm">
                <w:txbxContent>
                  <w:p w:rsidR="002975C4" w:rsidRDefault="002975C4">
                    <w:pPr>
                      <w:textDirection w:val="btLr"/>
                    </w:pPr>
                    <w:r>
                      <w:t>Tues      3pm      PRLTA145</w:t>
                    </w:r>
                  </w:p>
                  <w:p w:rsidR="002975C4" w:rsidRDefault="002975C4">
                    <w:pPr>
                      <w:textDirection w:val="btLr"/>
                    </w:pPr>
                    <w:r>
                      <w:t>Thurs     12pm      AGBC134</w:t>
                    </w:r>
                  </w:p>
                  <w:p w:rsidR="002975C4" w:rsidRDefault="002975C4">
                    <w:pPr>
                      <w:textDirection w:val="btLr"/>
                    </w:pPr>
                    <w:r>
                      <w:t>Thurs      3pm      PRLTA145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-571499</wp:posOffset>
              </wp:positionH>
              <wp:positionV relativeFrom="paragraph">
                <wp:posOffset>-66674</wp:posOffset>
              </wp:positionV>
              <wp:extent cx="3314700" cy="11938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14700" cy="1193800"/>
                        <a:chOff x="3683888" y="3179927"/>
                        <a:chExt cx="3324230" cy="1200149"/>
                      </a:xfrm>
                    </wpg:grpSpPr>
                    <wpg:grpSp>
                      <wpg:cNvPr id="3" name="Group 3"/>
                      <wpg:cNvGrpSpPr/>
                      <wpg:grpSpPr>
                        <a:xfrm>
                          <a:off x="3683888" y="3179927"/>
                          <a:ext cx="3324230" cy="1200149"/>
                          <a:chOff x="1079800" y="1083040"/>
                          <a:chExt cx="33242" cy="120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079800" y="1083040"/>
                            <a:ext cx="33225" cy="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75C4" w:rsidRDefault="002975C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5" name="Rectangle 5"/>
                        <wps:cNvSpPr/>
                        <wps:spPr>
                          <a:xfrm>
                            <a:off x="1087801" y="1083040"/>
                            <a:ext cx="8001" cy="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75C4" w:rsidRDefault="002975C4">
                              <w:pPr>
                                <w:spacing w:after="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26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36575" tIns="36575" rIns="36575" bIns="36575" anchor="t" anchorCtr="0"/>
                      </wps:wsp>
                      <wps:wsp>
                        <wps:cNvPr id="6" name="Rectangle 6"/>
                        <wps:cNvSpPr/>
                        <wps:spPr>
                          <a:xfrm>
                            <a:off x="1091421" y="1084373"/>
                            <a:ext cx="12573" cy="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75C4" w:rsidRDefault="002975C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F5557"/>
                                </w:rPr>
                                <w:t>collaborative</w:t>
                              </w:r>
                            </w:p>
                            <w:p w:rsidR="002975C4" w:rsidRDefault="002975C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F5557"/>
                                </w:rPr>
                                <w:t>peer-led</w:t>
                              </w:r>
                            </w:p>
                            <w:p w:rsidR="002975C4" w:rsidRDefault="002975C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F5557"/>
                                </w:rPr>
                                <w:t>structured</w:t>
                              </w:r>
                            </w:p>
                          </w:txbxContent>
                        </wps:txbx>
                        <wps:bodyPr wrap="square" lIns="36575" tIns="36575" rIns="36575" bIns="36575" anchor="t" anchorCtr="0"/>
                      </wps:wsp>
                      <wps:wsp>
                        <wps:cNvPr id="7" name="Rectangle 7"/>
                        <wps:cNvSpPr/>
                        <wps:spPr>
                          <a:xfrm>
                            <a:off x="1099232" y="1086469"/>
                            <a:ext cx="13811" cy="3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75C4" w:rsidRDefault="002975C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B310"/>
                                  <w:sz w:val="34"/>
                                </w:rPr>
                                <w:t>group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34"/>
                                </w:rPr>
                                <w:t>study</w:t>
                              </w:r>
                            </w:p>
                          </w:txbxContent>
                        </wps:txbx>
                        <wps:bodyPr wrap="square" lIns="36575" tIns="36575" rIns="36575" bIns="36575" anchor="t" anchorCtr="0"/>
                      </wps:wsp>
                      <wps:wsp>
                        <wps:cNvPr id="8" name="Rectangle 8"/>
                        <wps:cNvSpPr/>
                        <wps:spPr>
                          <a:xfrm>
                            <a:off x="1079800" y="1083991"/>
                            <a:ext cx="10096" cy="10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75C4" w:rsidRDefault="002975C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28"/>
                                </w:rPr>
                                <w:t>SI</w:t>
                              </w:r>
                            </w:p>
                          </w:txbxContent>
                        </wps:txbx>
                        <wps:bodyPr wrap="square" lIns="36575" tIns="36575" rIns="36575" bIns="36575" anchor="t" anchorCtr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7" style="position:absolute;margin-left:-45pt;margin-top:-5.25pt;width:261pt;height:94pt;z-index:251659264;mso-position-horizontal-relative:margin" coordorigin="36838,31799" coordsize="33242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">
              <v:group id="Group 3" o:spid="_x0000_s1028" style="position:absolute;left:36838;top:31799;width:33243;height:12001" coordorigin="10798,10830" coordsize="33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4" o:spid="_x0000_s1029" style="position:absolute;left:10798;top:10830;width:332;height: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:rsidR="002975C4" w:rsidRDefault="002975C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" o:spid="_x0000_s1030" style="position:absolute;left:10878;top:10830;width: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" filled="f" stroked="f">
                  <v:textbox inset="1.016mm,1.016mm,1.016mm,1.016mm">
                    <w:txbxContent>
                      <w:p w:rsidR="002975C4" w:rsidRDefault="002975C4">
                        <w:pPr>
                          <w:spacing w:after="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26"/>
                          </w:rPr>
                          <w:t>{</w:t>
                        </w:r>
                      </w:p>
                    </w:txbxContent>
                  </v:textbox>
                </v:rect>
                <v:rect id="Rectangle 6" o:spid="_x0000_s1031" style="position:absolute;left:10914;top:10843;width:12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" filled="f" stroked="f">
                  <v:textbox inset="1.016mm,1.016mm,1.016mm,1.016mm">
                    <w:txbxContent>
                      <w:p w:rsidR="002975C4" w:rsidRDefault="002975C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4F5557"/>
                          </w:rPr>
                          <w:t>collaborative</w:t>
                        </w:r>
                      </w:p>
                      <w:p w:rsidR="002975C4" w:rsidRDefault="002975C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4F5557"/>
                          </w:rPr>
                          <w:t>peer-led</w:t>
                        </w:r>
                      </w:p>
                      <w:p w:rsidR="002975C4" w:rsidRDefault="002975C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4F5557"/>
                          </w:rPr>
                          <w:t>structured</w:t>
                        </w:r>
                      </w:p>
                    </w:txbxContent>
                  </v:textbox>
                </v:rect>
                <v:rect id="Rectangle 7" o:spid="_x0000_s1032" style="position:absolute;left:10992;top:10864;width:1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" filled="f" stroked="f">
                  <v:textbox inset="1.016mm,1.016mm,1.016mm,1.016mm">
                    <w:txbxContent>
                      <w:p w:rsidR="002975C4" w:rsidRDefault="002975C4">
                        <w:pPr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FFB310"/>
                            <w:sz w:val="34"/>
                          </w:rPr>
                          <w:t>group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34"/>
                          </w:rPr>
                          <w:t>study</w:t>
                        </w:r>
                        <w:proofErr w:type="spellEnd"/>
                      </w:p>
                    </w:txbxContent>
                  </v:textbox>
                </v:rect>
                <v:rect id="Rectangle 8" o:spid="_x0000_s1033" style="position:absolute;left:10798;top:10839;width:1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" filled="f" stroked="f">
                  <v:textbox inset="1.016mm,1.016mm,1.016mm,1.016mm">
                    <w:txbxContent>
                      <w:p w:rsidR="002975C4" w:rsidRDefault="002975C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28"/>
                          </w:rPr>
                          <w:t>SI</w:t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C4"/>
    <w:rsid w:val="00083C24"/>
    <w:rsid w:val="00203564"/>
    <w:rsid w:val="002975C4"/>
    <w:rsid w:val="0038724F"/>
    <w:rsid w:val="005A109F"/>
    <w:rsid w:val="006061BB"/>
    <w:rsid w:val="006E1276"/>
    <w:rsid w:val="00853BCB"/>
    <w:rsid w:val="00916497"/>
    <w:rsid w:val="009F7EF9"/>
    <w:rsid w:val="00A435B3"/>
    <w:rsid w:val="00ED7241"/>
    <w:rsid w:val="00EE0563"/>
    <w:rsid w:val="00EF5919"/>
    <w:rsid w:val="00FC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97114"/>
  <w15:docId w15:val="{AD6E6574-C95F-4BBC-89FD-0DC3F5EF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990033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3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43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5B3"/>
  </w:style>
  <w:style w:type="paragraph" w:styleId="Footer">
    <w:name w:val="footer"/>
    <w:basedOn w:val="Normal"/>
    <w:link w:val="FooterChar"/>
    <w:uiPriority w:val="99"/>
    <w:unhideWhenUsed/>
    <w:rsid w:val="00A43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ocuments\Junior\SI\SI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 LetterHead.dotx</Template>
  <TotalTime>75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Knaup</dc:creator>
  <cp:lastModifiedBy>Jacob Knaup</cp:lastModifiedBy>
  <cp:revision>7</cp:revision>
  <dcterms:created xsi:type="dcterms:W3CDTF">2017-09-26T23:34:00Z</dcterms:created>
  <dcterms:modified xsi:type="dcterms:W3CDTF">2017-09-28T21:10:00Z</dcterms:modified>
</cp:coreProperties>
</file>