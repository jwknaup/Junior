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6E" w:rsidRDefault="0052316E" w:rsidP="0052316E"/>
    <w:p w:rsidR="0052316E" w:rsidRDefault="0052316E" w:rsidP="0052316E">
      <w:pPr>
        <w:pStyle w:val="ListParagraph"/>
        <w:numPr>
          <w:ilvl w:val="0"/>
          <w:numId w:val="1"/>
        </w:numPr>
      </w:pPr>
      <w:r>
        <w:t xml:space="preserve">Simple KVL w/ 2 </w:t>
      </w:r>
      <w:proofErr w:type="spellStart"/>
      <w:r>
        <w:t>Rs</w:t>
      </w:r>
      <w:proofErr w:type="spellEnd"/>
      <w:r>
        <w:t xml:space="preserve"> in series</w:t>
      </w:r>
    </w:p>
    <w:p w:rsidR="0052316E" w:rsidRDefault="0052316E" w:rsidP="0052316E">
      <w:pPr>
        <w:pStyle w:val="ListParagraph"/>
        <w:numPr>
          <w:ilvl w:val="0"/>
          <w:numId w:val="1"/>
        </w:numPr>
      </w:pPr>
      <w:r>
        <w:t xml:space="preserve">Circuit with 3 </w:t>
      </w:r>
      <w:proofErr w:type="spellStart"/>
      <w:r>
        <w:t>Rs</w:t>
      </w:r>
      <w:proofErr w:type="spellEnd"/>
      <w:r>
        <w:t xml:space="preserve"> and one has </w:t>
      </w:r>
      <w:proofErr w:type="spellStart"/>
      <w:r>
        <w:t>nonconstant</w:t>
      </w:r>
      <w:proofErr w:type="spellEnd"/>
      <w:r>
        <w:t xml:space="preserve"> resistance given by R=</w:t>
      </w:r>
      <w:proofErr w:type="spellStart"/>
      <w:r>
        <w:t>a+BI</w:t>
      </w:r>
      <w:proofErr w:type="spellEnd"/>
    </w:p>
    <w:p w:rsidR="0052316E" w:rsidRDefault="0052316E" w:rsidP="0052316E">
      <w:pPr>
        <w:pStyle w:val="ListParagraph"/>
        <w:numPr>
          <w:ilvl w:val="0"/>
          <w:numId w:val="1"/>
        </w:numPr>
      </w:pPr>
      <w:r>
        <w:t>Circuit with multiple batteries and resistors in series</w:t>
      </w:r>
    </w:p>
    <w:p w:rsidR="0052316E" w:rsidRDefault="0052316E" w:rsidP="0052316E">
      <w:pPr>
        <w:pStyle w:val="ListParagraph"/>
        <w:numPr>
          <w:ilvl w:val="0"/>
          <w:numId w:val="1"/>
        </w:numPr>
      </w:pPr>
      <w:r>
        <w:t xml:space="preserve">Circuit with capacitor in parallel with resistor, </w:t>
      </w:r>
      <w:proofErr w:type="spellStart"/>
      <w:r>
        <w:t>calc</w:t>
      </w:r>
      <w:proofErr w:type="spellEnd"/>
      <w:r>
        <w:t xml:space="preserve"> charge on cap</w:t>
      </w:r>
    </w:p>
    <w:p w:rsidR="0052316E" w:rsidRDefault="0052316E" w:rsidP="0052316E">
      <w:pPr>
        <w:pStyle w:val="ListParagraph"/>
        <w:numPr>
          <w:ilvl w:val="1"/>
          <w:numId w:val="1"/>
        </w:numPr>
      </w:pPr>
      <w:r>
        <w:t>What about cap in series?</w:t>
      </w:r>
    </w:p>
    <w:p w:rsidR="0052316E" w:rsidRDefault="0052316E" w:rsidP="0052316E">
      <w:pPr>
        <w:pStyle w:val="ListParagraph"/>
        <w:numPr>
          <w:ilvl w:val="0"/>
          <w:numId w:val="1"/>
        </w:numPr>
      </w:pPr>
      <w:r>
        <w:t>2 Caps in P with R, Find V</w:t>
      </w:r>
    </w:p>
    <w:p w:rsidR="0052316E" w:rsidRDefault="0052316E" w:rsidP="0052316E">
      <w:pPr>
        <w:pStyle w:val="ListParagraph"/>
        <w:numPr>
          <w:ilvl w:val="0"/>
          <w:numId w:val="1"/>
        </w:numPr>
      </w:pPr>
      <w:r>
        <w:t>Power dissipated by bulbs, source, and % of string of bulbs in series with wires of given resistivity</w:t>
      </w:r>
    </w:p>
    <w:p w:rsidR="0097094C" w:rsidRPr="006B2368" w:rsidRDefault="0097094C" w:rsidP="006B2368">
      <w:bookmarkStart w:id="0" w:name="_GoBack"/>
      <w:bookmarkEnd w:id="0"/>
    </w:p>
    <w:sectPr w:rsidR="0097094C" w:rsidRPr="006B2368" w:rsidSect="00981DB0">
      <w:headerReference w:type="default" r:id="rId8"/>
      <w:footerReference w:type="default" r:id="rId9"/>
      <w:pgSz w:w="12240" w:h="15840"/>
      <w:pgMar w:top="1894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103" w:rsidRDefault="00225103" w:rsidP="00F11C3C">
      <w:pPr>
        <w:spacing w:after="0" w:line="240" w:lineRule="auto"/>
      </w:pPr>
      <w:r>
        <w:separator/>
      </w:r>
    </w:p>
  </w:endnote>
  <w:endnote w:type="continuationSeparator" w:id="0">
    <w:p w:rsidR="00225103" w:rsidRDefault="00225103" w:rsidP="00F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Footer"/>
    </w:pPr>
    <w:r>
      <w:rPr>
        <w:noProof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-486410</wp:posOffset>
              </wp:positionV>
              <wp:extent cx="7793355" cy="8616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3355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47C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A6E6F" w:rsidRDefault="00BA6E6F" w:rsidP="00596D48">
                          <w:pPr>
                            <w:pStyle w:val="Footer"/>
                            <w:tabs>
                              <w:tab w:val="right" w:pos="11160"/>
                              <w:tab w:val="right" w:pos="11520"/>
                            </w:tabs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F5557"/>
                              <w:sz w:val="20"/>
                              <w:szCs w:val="20"/>
                            </w:rPr>
                            <w:tab/>
                            <w:t xml:space="preserve">This material is produced by the SI Program at Arizona State University      </w:t>
                          </w:r>
                        </w:p>
                        <w:p w:rsidR="00BA6E6F" w:rsidRDefault="00BA6E6F" w:rsidP="009F383E">
                          <w:pPr>
                            <w:pStyle w:val="Footer"/>
                            <w:ind w:left="2880" w:firstLine="72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86"/>
                              <w:szCs w:val="86"/>
                            </w:rPr>
                            <w:t>tutoring.asu.edu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-72.75pt;margin-top:-38.3pt;width:613.65pt;height:6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" filled="f" fillcolor="#f47c00" stroked="f" strokecolor="#903" insetpen="t">
              <v:textbox inset="2.88pt,2.88pt,2.88pt,2.88pt">
                <w:txbxContent>
                  <w:p w:rsidR="00BA6E6F" w:rsidRDefault="00BA6E6F" w:rsidP="00596D48">
                    <w:pPr>
                      <w:pStyle w:val="Footer"/>
                      <w:tabs>
                        <w:tab w:val="right" w:pos="11160"/>
                        <w:tab w:val="right" w:pos="11520"/>
                      </w:tabs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4F5557"/>
                        <w:sz w:val="20"/>
                        <w:szCs w:val="20"/>
                      </w:rPr>
                      <w:tab/>
                      <w:t xml:space="preserve">This material is produced by the SI Program at Arizona State University      </w:t>
                    </w:r>
                  </w:p>
                  <w:p w:rsidR="00BA6E6F" w:rsidRDefault="00BA6E6F" w:rsidP="009F383E">
                    <w:pPr>
                      <w:pStyle w:val="Footer"/>
                      <w:ind w:left="2880" w:firstLine="720"/>
                      <w:jc w:val="center"/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86"/>
                        <w:szCs w:val="86"/>
                      </w:rPr>
                      <w:t>tutoring.asu.edu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103" w:rsidRDefault="00225103" w:rsidP="00F11C3C">
      <w:pPr>
        <w:spacing w:after="0" w:line="240" w:lineRule="auto"/>
      </w:pPr>
      <w:r>
        <w:separator/>
      </w:r>
    </w:p>
  </w:footnote>
  <w:footnote w:type="continuationSeparator" w:id="0">
    <w:p w:rsidR="00225103" w:rsidRDefault="00225103" w:rsidP="00F1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E6F" w:rsidRDefault="00BA6E6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F2A7E1" wp14:editId="671F2486">
              <wp:simplePos x="0" y="0"/>
              <wp:positionH relativeFrom="margin">
                <wp:align>right</wp:align>
              </wp:positionH>
              <wp:positionV relativeFrom="paragraph">
                <wp:posOffset>-252095</wp:posOffset>
              </wp:positionV>
              <wp:extent cx="2360930" cy="1404620"/>
              <wp:effectExtent l="0" t="0" r="2286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6E6F" w:rsidRDefault="00BA6E6F">
                          <w:r>
                            <w:t>Tues</w:t>
                          </w:r>
                          <w:r>
                            <w:tab/>
                            <w:t>3pm</w:t>
                          </w:r>
                          <w:r>
                            <w:tab/>
                            <w:t>PRLTA145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>12pm</w:t>
                          </w:r>
                          <w:r>
                            <w:tab/>
                            <w:t>AGBC134</w:t>
                          </w:r>
                        </w:p>
                        <w:p w:rsidR="00BA6E6F" w:rsidRDefault="00BA6E6F">
                          <w:r>
                            <w:t>Thurs</w:t>
                          </w:r>
                          <w:r>
                            <w:tab/>
                            <w:t xml:space="preserve">3pm </w:t>
                          </w:r>
                          <w:r>
                            <w:tab/>
                            <w:t>PRLTA145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F2A7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-19.85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LR36VbdAAAACAEAAA8AAAAAAAAAAAAAAAAAfwQAAGRycy9kb3du&#10;cmV2LnhtbFBLBQYAAAAABAAEAPMAAACJBQAAAAA=&#10;">
              <v:textbox style="mso-fit-shape-to-text:t">
                <w:txbxContent>
                  <w:p w:rsidR="00BA6E6F" w:rsidRDefault="00BA6E6F">
                    <w:r>
                      <w:t>Tues</w:t>
                    </w:r>
                    <w:r>
                      <w:tab/>
                      <w:t>3pm</w:t>
                    </w:r>
                    <w:r>
                      <w:tab/>
                      <w:t>PRLTA145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>12pm</w:t>
                    </w:r>
                    <w:r>
                      <w:tab/>
                      <w:t>AGBC134</w:t>
                    </w:r>
                  </w:p>
                  <w:p w:rsidR="00BA6E6F" w:rsidRDefault="00BA6E6F">
                    <w:r>
                      <w:t>Thurs</w:t>
                    </w:r>
                    <w:r>
                      <w:tab/>
                      <w:t xml:space="preserve">3pm </w:t>
                    </w:r>
                    <w:r>
                      <w:tab/>
                      <w:t>PRLTA145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C914F4" wp14:editId="2D359A2D">
              <wp:simplePos x="0" y="0"/>
              <wp:positionH relativeFrom="column">
                <wp:posOffset>-598805</wp:posOffset>
              </wp:positionH>
              <wp:positionV relativeFrom="paragraph">
                <wp:posOffset>-295275</wp:posOffset>
              </wp:positionV>
              <wp:extent cx="3324225" cy="1200150"/>
              <wp:effectExtent l="1270" t="3810" r="0" b="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24225" cy="1200150"/>
                        <a:chOff x="1079801" y="1083040"/>
                        <a:chExt cx="33242" cy="12001"/>
                      </a:xfrm>
                    </wpg:grpSpPr>
                    <wps:wsp>
                      <wps:cNvPr id="3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087802" y="1083040"/>
                          <a:ext cx="8001" cy="120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6"/>
                                <w:szCs w:val="126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91422" y="1084373"/>
                          <a:ext cx="12573" cy="9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collaborative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peer-led</w:t>
                            </w:r>
                          </w:p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5557"/>
                              </w:rPr>
                              <w:t>structured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1099232" y="1086469"/>
                          <a:ext cx="13811" cy="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B310"/>
                                <w:sz w:val="34"/>
                                <w:szCs w:val="34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4"/>
                                <w:szCs w:val="34"/>
                              </w:rPr>
                              <w:t>study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1079801" y="1083992"/>
                          <a:ext cx="10097" cy="1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47C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99003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6E6F" w:rsidRDefault="00BA6E6F" w:rsidP="00F11C3C">
                            <w:pPr>
                              <w:widowControl w:val="0"/>
                              <w:rPr>
                                <w:sz w:val="128"/>
                                <w:szCs w:val="1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28"/>
                                <w:szCs w:val="128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C914F4" id="Group 7" o:spid="_x0000_s1027" style="position:absolute;margin-left:-47.15pt;margin-top:-23.25pt;width:261.75pt;height:94.5pt;z-index:251660288" coordorigin="10798,10830" coordsize="3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">
              <v:shape id="Text Box 8" o:spid="_x0000_s1028" type="#_x0000_t202" style="position:absolute;left:10878;top:10830;width: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spacing w:after="0"/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6"/>
                          <w:szCs w:val="126"/>
                        </w:rPr>
                        <w:t>{</w:t>
                      </w:r>
                    </w:p>
                  </w:txbxContent>
                </v:textbox>
              </v:shape>
              <v:shape id="Text Box 9" o:spid="_x0000_s1029" type="#_x0000_t202" style="position:absolute;left:10914;top:10843;width:125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collaborative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peer-led</w:t>
                      </w:r>
                    </w:p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5557"/>
                        </w:rPr>
                        <w:t>structured</w:t>
                      </w:r>
                    </w:p>
                  </w:txbxContent>
                </v:textbox>
              </v:shape>
              <v:shape id="Text Box 10" o:spid="_x0000_s1030" type="#_x0000_t202" style="position:absolute;left:10992;top:10864;width:1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B310"/>
                          <w:sz w:val="34"/>
                          <w:szCs w:val="34"/>
                        </w:rPr>
                        <w:t>group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4"/>
                          <w:szCs w:val="34"/>
                        </w:rPr>
                        <w:t>study</w:t>
                      </w:r>
                      <w:proofErr w:type="spellEnd"/>
                    </w:p>
                  </w:txbxContent>
                </v:textbox>
              </v:shape>
              <v:shape id="Text Box 11" o:spid="_x0000_s1031" type="#_x0000_t202" style="position:absolute;left:10798;top:10839;width:1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" filled="f" fillcolor="#f47c00" stroked="f" strokecolor="#903" insetpen="t">
                <v:textbox inset="2.88pt,2.88pt,2.88pt,2.88pt">
                  <w:txbxContent>
                    <w:p w:rsidR="00BA6E6F" w:rsidRDefault="00BA6E6F" w:rsidP="00F11C3C">
                      <w:pPr>
                        <w:widowControl w:val="0"/>
                        <w:rPr>
                          <w:sz w:val="128"/>
                          <w:szCs w:val="1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28"/>
                          <w:szCs w:val="128"/>
                        </w:rPr>
                        <w:t>SI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30"/>
    <w:multiLevelType w:val="hybridMultilevel"/>
    <w:tmpl w:val="6804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AA"/>
    <w:rsid w:val="00083E66"/>
    <w:rsid w:val="000E4C63"/>
    <w:rsid w:val="00225103"/>
    <w:rsid w:val="00284B62"/>
    <w:rsid w:val="00386E4F"/>
    <w:rsid w:val="003B5071"/>
    <w:rsid w:val="00482FE6"/>
    <w:rsid w:val="0052316E"/>
    <w:rsid w:val="00570FA4"/>
    <w:rsid w:val="00596D48"/>
    <w:rsid w:val="00611032"/>
    <w:rsid w:val="006B2368"/>
    <w:rsid w:val="007479B1"/>
    <w:rsid w:val="007B3557"/>
    <w:rsid w:val="008D4391"/>
    <w:rsid w:val="0097094C"/>
    <w:rsid w:val="00981DB0"/>
    <w:rsid w:val="009E151D"/>
    <w:rsid w:val="009F383E"/>
    <w:rsid w:val="00BA6E6F"/>
    <w:rsid w:val="00CF0DD6"/>
    <w:rsid w:val="00E47B88"/>
    <w:rsid w:val="00E50BA9"/>
    <w:rsid w:val="00EE06AA"/>
    <w:rsid w:val="00F11C3C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8EC0D"/>
  <w15:docId w15:val="{518A987B-FD9A-4627-B59A-DF86875B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C3C"/>
    <w:pPr>
      <w:spacing w:line="273" w:lineRule="auto"/>
    </w:pPr>
    <w:rPr>
      <w:rFonts w:ascii="Calibri" w:eastAsia="Times New Roman" w:hAnsi="Calibri" w:cs="Times New Roman"/>
      <w:color w:val="990033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1C3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3C"/>
    <w:rPr>
      <w:rFonts w:ascii="Calibri" w:eastAsia="Times New Roman" w:hAnsi="Calibri" w:cs="Times New Roman"/>
      <w:color w:val="990033"/>
      <w:kern w:val="28"/>
    </w:rPr>
  </w:style>
  <w:style w:type="paragraph" w:styleId="Header">
    <w:name w:val="header"/>
    <w:basedOn w:val="Normal"/>
    <w:link w:val="HeaderChar"/>
    <w:uiPriority w:val="99"/>
    <w:unhideWhenUsed/>
    <w:rsid w:val="00F11C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F11C3C"/>
  </w:style>
  <w:style w:type="paragraph" w:styleId="ListParagraph">
    <w:name w:val="List Paragraph"/>
    <w:basedOn w:val="Normal"/>
    <w:uiPriority w:val="34"/>
    <w:qFormat/>
    <w:rsid w:val="0057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A1C2F-2794-4F48-8982-ADDF998A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Ch25 pt2.docx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Giannetto</dc:creator>
  <cp:keywords/>
  <dc:description/>
  <cp:lastModifiedBy>Jacob Knaup</cp:lastModifiedBy>
  <cp:revision>3</cp:revision>
  <dcterms:created xsi:type="dcterms:W3CDTF">2017-09-26T23:29:00Z</dcterms:created>
  <dcterms:modified xsi:type="dcterms:W3CDTF">2017-09-26T23:29:00Z</dcterms:modified>
</cp:coreProperties>
</file>