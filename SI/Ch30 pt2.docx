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C" w:rsidRDefault="0097094C" w:rsidP="0097094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7094C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A2A" w:rsidRDefault="00C25A2A" w:rsidP="00F11C3C">
      <w:pPr>
        <w:spacing w:after="0" w:line="240" w:lineRule="auto"/>
      </w:pPr>
      <w:r>
        <w:separator/>
      </w:r>
    </w:p>
  </w:endnote>
  <w:endnote w:type="continuationSeparator" w:id="0">
    <w:p w:rsidR="00C25A2A" w:rsidRDefault="00C25A2A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A2A" w:rsidRDefault="00C25A2A" w:rsidP="00F11C3C">
      <w:pPr>
        <w:spacing w:after="0" w:line="240" w:lineRule="auto"/>
      </w:pPr>
      <w:r>
        <w:separator/>
      </w:r>
    </w:p>
  </w:footnote>
  <w:footnote w:type="continuationSeparator" w:id="0">
    <w:p w:rsidR="00C25A2A" w:rsidRDefault="00C25A2A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BA6E6F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BA6E6F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15"/>
    <w:rsid w:val="00083E66"/>
    <w:rsid w:val="000E4C63"/>
    <w:rsid w:val="00284B62"/>
    <w:rsid w:val="00482FE6"/>
    <w:rsid w:val="004E1A15"/>
    <w:rsid w:val="00532AE4"/>
    <w:rsid w:val="00570FA4"/>
    <w:rsid w:val="00596D48"/>
    <w:rsid w:val="00611032"/>
    <w:rsid w:val="007479B1"/>
    <w:rsid w:val="007B3557"/>
    <w:rsid w:val="008D4391"/>
    <w:rsid w:val="0097094C"/>
    <w:rsid w:val="00981DB0"/>
    <w:rsid w:val="009E151D"/>
    <w:rsid w:val="009F383E"/>
    <w:rsid w:val="00BA6E6F"/>
    <w:rsid w:val="00C25A2A"/>
    <w:rsid w:val="00CF0DD6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B4719"/>
  <w15:docId w15:val="{4C95B6E8-27C5-40C0-8B69-EA5E4C04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7C09-B8A3-4CE9-B06E-EA3E44D7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</cp:revision>
  <dcterms:created xsi:type="dcterms:W3CDTF">2017-11-09T20:34:00Z</dcterms:created>
  <dcterms:modified xsi:type="dcterms:W3CDTF">2017-11-09T20:35:00Z</dcterms:modified>
</cp:coreProperties>
</file>