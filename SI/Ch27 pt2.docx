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Default="0097094C" w:rsidP="00817737"/>
    <w:p w:rsidR="00817737" w:rsidRDefault="00817737" w:rsidP="00817737"/>
    <w:p w:rsidR="00817737" w:rsidRDefault="00817737" w:rsidP="00817737">
      <w:pPr>
        <w:rPr>
          <w:sz w:val="28"/>
        </w:rPr>
      </w:pPr>
      <w:r>
        <w:rPr>
          <w:sz w:val="28"/>
        </w:rPr>
        <w:t>(bent) Wire in known field with current and dimensions</w:t>
      </w:r>
    </w:p>
    <w:p w:rsidR="00817737" w:rsidRDefault="00722CBC" w:rsidP="00817737">
      <w:pPr>
        <w:rPr>
          <w:sz w:val="28"/>
        </w:rPr>
      </w:pPr>
      <w:r>
        <w:rPr>
          <w:sz w:val="28"/>
        </w:rPr>
        <w:t>Torque on current carrying loop</w:t>
      </w:r>
    </w:p>
    <w:p w:rsidR="00722CBC" w:rsidRDefault="00CB3282" w:rsidP="00817737">
      <w:pPr>
        <w:rPr>
          <w:sz w:val="28"/>
        </w:rPr>
      </w:pPr>
      <w:r>
        <w:rPr>
          <w:sz w:val="28"/>
        </w:rPr>
        <w:t>Rail gun</w:t>
      </w:r>
    </w:p>
    <w:p w:rsidR="00CB3282" w:rsidRPr="00817737" w:rsidRDefault="003F0052" w:rsidP="00817737">
      <w:pPr>
        <w:rPr>
          <w:sz w:val="28"/>
        </w:rPr>
      </w:pPr>
      <w:r>
        <w:rPr>
          <w:sz w:val="28"/>
        </w:rPr>
        <w:t>What current is needed in loop in field to make stay up at angle</w:t>
      </w:r>
      <w:bookmarkStart w:id="0" w:name="_GoBack"/>
      <w:bookmarkEnd w:id="0"/>
    </w:p>
    <w:sectPr w:rsidR="00CB3282" w:rsidRPr="00817737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C6F" w:rsidRDefault="00792C6F" w:rsidP="00F11C3C">
      <w:pPr>
        <w:spacing w:after="0" w:line="240" w:lineRule="auto"/>
      </w:pPr>
      <w:r>
        <w:separator/>
      </w:r>
    </w:p>
  </w:endnote>
  <w:endnote w:type="continuationSeparator" w:id="0">
    <w:p w:rsidR="00792C6F" w:rsidRDefault="00792C6F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282" w:rsidRDefault="00CB3282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B3282" w:rsidRDefault="00CB3282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CB3282" w:rsidRDefault="00CB3282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CB3282" w:rsidRDefault="00CB3282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CB3282" w:rsidRDefault="00CB3282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C6F" w:rsidRDefault="00792C6F" w:rsidP="00F11C3C">
      <w:pPr>
        <w:spacing w:after="0" w:line="240" w:lineRule="auto"/>
      </w:pPr>
      <w:r>
        <w:separator/>
      </w:r>
    </w:p>
  </w:footnote>
  <w:footnote w:type="continuationSeparator" w:id="0">
    <w:p w:rsidR="00792C6F" w:rsidRDefault="00792C6F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282" w:rsidRDefault="00CB328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3282" w:rsidRDefault="00CB3282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CB3282" w:rsidRDefault="00CB3282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CB3282" w:rsidRDefault="00CB3282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CB3282" w:rsidRDefault="00CB3282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CB3282" w:rsidRDefault="00CB3282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CB3282" w:rsidRDefault="00CB3282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3282" w:rsidRDefault="00CB3282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3282" w:rsidRDefault="00CB3282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CB3282" w:rsidRDefault="00CB3282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CB3282" w:rsidRDefault="00CB3282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3282" w:rsidRDefault="00CB3282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B3282" w:rsidRDefault="00CB3282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CB3282" w:rsidRDefault="00CB3282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CB3282" w:rsidRDefault="00CB3282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CB3282" w:rsidRDefault="00CB3282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CB3282" w:rsidRDefault="00CB3282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CB3282" w:rsidRDefault="00CB3282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CB3282" w:rsidRDefault="00CB3282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03"/>
    <w:rsid w:val="00083E66"/>
    <w:rsid w:val="000E4C63"/>
    <w:rsid w:val="00284B62"/>
    <w:rsid w:val="003F0052"/>
    <w:rsid w:val="00482FE6"/>
    <w:rsid w:val="00532AE4"/>
    <w:rsid w:val="00570FA4"/>
    <w:rsid w:val="00596D48"/>
    <w:rsid w:val="00611032"/>
    <w:rsid w:val="00722CBC"/>
    <w:rsid w:val="007479B1"/>
    <w:rsid w:val="00792C6F"/>
    <w:rsid w:val="007B3557"/>
    <w:rsid w:val="00817737"/>
    <w:rsid w:val="008D4391"/>
    <w:rsid w:val="0097094C"/>
    <w:rsid w:val="00981DB0"/>
    <w:rsid w:val="009E151D"/>
    <w:rsid w:val="009F383E"/>
    <w:rsid w:val="00B62E03"/>
    <w:rsid w:val="00BA6E6F"/>
    <w:rsid w:val="00CB3282"/>
    <w:rsid w:val="00CF0DD6"/>
    <w:rsid w:val="00E05355"/>
    <w:rsid w:val="00E47B88"/>
    <w:rsid w:val="00E50BA9"/>
    <w:rsid w:val="00E86E13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B7A29"/>
  <w15:docId w15:val="{5F6340FD-7108-4939-BE69-0130EB2B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959F-125B-48FE-9F3D-7D34EA73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64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</cp:revision>
  <dcterms:created xsi:type="dcterms:W3CDTF">2017-10-17T21:33:00Z</dcterms:created>
  <dcterms:modified xsi:type="dcterms:W3CDTF">2017-10-19T00:31:00Z</dcterms:modified>
</cp:coreProperties>
</file>