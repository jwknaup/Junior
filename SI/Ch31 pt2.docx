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94C" w:rsidRDefault="0097094C" w:rsidP="0079524D"/>
    <w:p w:rsidR="0079524D" w:rsidRDefault="0079524D" w:rsidP="0079524D">
      <w:pPr>
        <w:pStyle w:val="ListParagraph"/>
        <w:numPr>
          <w:ilvl w:val="0"/>
          <w:numId w:val="2"/>
        </w:numPr>
      </w:pPr>
      <w:r>
        <w:t>Find impedance given LR, find current amplitude, voltage across R and L and source as function of time</w:t>
      </w:r>
    </w:p>
    <w:p w:rsidR="0079524D" w:rsidRDefault="0079524D" w:rsidP="0079524D">
      <w:pPr>
        <w:pStyle w:val="ListParagraph"/>
        <w:numPr>
          <w:ilvl w:val="0"/>
          <w:numId w:val="2"/>
        </w:numPr>
      </w:pPr>
      <w:r>
        <w:t>Write functions for voltages of all components and source of LRC circuit, and solve at given time. Find average power dissipated</w:t>
      </w:r>
    </w:p>
    <w:p w:rsidR="0079524D" w:rsidRPr="0079524D" w:rsidRDefault="00D70E77" w:rsidP="0079524D">
      <w:pPr>
        <w:pStyle w:val="ListParagraph"/>
        <w:numPr>
          <w:ilvl w:val="0"/>
          <w:numId w:val="2"/>
        </w:numPr>
      </w:pPr>
      <w:r>
        <w:t>2 with transformer</w:t>
      </w:r>
      <w:r w:rsidR="00FE58C1">
        <w:t xml:space="preserve"> and given frequency</w:t>
      </w:r>
      <w:r w:rsidR="00EC1B1B">
        <w:t xml:space="preserve">  </w:t>
      </w:r>
      <w:bookmarkStart w:id="0" w:name="_GoBack"/>
      <w:bookmarkEnd w:id="0"/>
    </w:p>
    <w:sectPr w:rsidR="0079524D" w:rsidRPr="0079524D" w:rsidSect="00981DB0">
      <w:headerReference w:type="default" r:id="rId8"/>
      <w:footerReference w:type="default" r:id="rId9"/>
      <w:pgSz w:w="12240" w:h="15840"/>
      <w:pgMar w:top="1894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2E1" w:rsidRDefault="00A412E1" w:rsidP="00F11C3C">
      <w:pPr>
        <w:spacing w:after="0" w:line="240" w:lineRule="auto"/>
      </w:pPr>
      <w:r>
        <w:separator/>
      </w:r>
    </w:p>
  </w:endnote>
  <w:endnote w:type="continuationSeparator" w:id="0">
    <w:p w:rsidR="00A412E1" w:rsidRDefault="00A412E1" w:rsidP="00F1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E6F" w:rsidRDefault="00BA6E6F">
    <w:pPr>
      <w:pStyle w:val="Footer"/>
    </w:pPr>
    <w:r>
      <w:rPr>
        <w:noProof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>
              <wp:simplePos x="0" y="0"/>
              <wp:positionH relativeFrom="column">
                <wp:posOffset>-923925</wp:posOffset>
              </wp:positionH>
              <wp:positionV relativeFrom="paragraph">
                <wp:posOffset>-486410</wp:posOffset>
              </wp:positionV>
              <wp:extent cx="7793355" cy="8616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3355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47C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A6E6F" w:rsidRDefault="00BA6E6F" w:rsidP="00596D48">
                          <w:pPr>
                            <w:pStyle w:val="Footer"/>
                            <w:tabs>
                              <w:tab w:val="right" w:pos="11160"/>
                              <w:tab w:val="right" w:pos="11520"/>
                            </w:tabs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ab/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>This material is produced by the SI Program at Arizona State University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 xml:space="preserve">      </w:t>
                          </w:r>
                        </w:p>
                        <w:p w:rsidR="00BA6E6F" w:rsidRDefault="00BA6E6F" w:rsidP="009F383E">
                          <w:pPr>
                            <w:pStyle w:val="Footer"/>
                            <w:ind w:left="2880" w:firstLine="7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  <w:t>tutoring.asu.edu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-72.75pt;margin-top:-38.3pt;width:613.65pt;height:67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" filled="f" fillcolor="#f47c00" stroked="f" strokecolor="#903" insetpen="t">
              <v:textbox inset="2.88pt,2.88pt,2.88pt,2.88pt">
                <w:txbxContent>
                  <w:p w:rsidR="00BA6E6F" w:rsidRDefault="00BA6E6F" w:rsidP="00596D48">
                    <w:pPr>
                      <w:pStyle w:val="Footer"/>
                      <w:tabs>
                        <w:tab w:val="right" w:pos="11160"/>
                        <w:tab w:val="right" w:pos="11520"/>
                      </w:tabs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ab/>
                    </w:r>
                    <w:proofErr w:type="gramStart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>This material is produced by the SI Program at Arizona State University</w:t>
                    </w:r>
                    <w:proofErr w:type="gramEnd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 xml:space="preserve">      </w:t>
                    </w:r>
                  </w:p>
                  <w:p w:rsidR="00BA6E6F" w:rsidRDefault="00BA6E6F" w:rsidP="009F383E">
                    <w:pPr>
                      <w:pStyle w:val="Footer"/>
                      <w:ind w:left="2880" w:firstLine="720"/>
                      <w:jc w:val="center"/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  <w:t>tutoring.asu.edu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2E1" w:rsidRDefault="00A412E1" w:rsidP="00F11C3C">
      <w:pPr>
        <w:spacing w:after="0" w:line="240" w:lineRule="auto"/>
      </w:pPr>
      <w:r>
        <w:separator/>
      </w:r>
    </w:p>
  </w:footnote>
  <w:footnote w:type="continuationSeparator" w:id="0">
    <w:p w:rsidR="00A412E1" w:rsidRDefault="00A412E1" w:rsidP="00F11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E6F" w:rsidRDefault="00BA6E6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F2A7E1" wp14:editId="671F2486">
              <wp:simplePos x="0" y="0"/>
              <wp:positionH relativeFrom="margin">
                <wp:align>right</wp:align>
              </wp:positionH>
              <wp:positionV relativeFrom="paragraph">
                <wp:posOffset>-252095</wp:posOffset>
              </wp:positionV>
              <wp:extent cx="2360930" cy="1404620"/>
              <wp:effectExtent l="0" t="0" r="22860" b="228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A6E6F" w:rsidRDefault="00BA6E6F">
                          <w:r>
                            <w:t>Tues</w:t>
                          </w:r>
                          <w:r>
                            <w:tab/>
                            <w:t>3pm</w:t>
                          </w:r>
                          <w:r>
                            <w:tab/>
                            <w:t>PRLTA145</w:t>
                          </w:r>
                        </w:p>
                        <w:p w:rsidR="00BA6E6F" w:rsidRDefault="00BA6E6F">
                          <w:r>
                            <w:t>Thurs</w:t>
                          </w:r>
                          <w:r>
                            <w:tab/>
                            <w:t>12pm</w:t>
                          </w:r>
                          <w:r>
                            <w:tab/>
                            <w:t>AGBC134</w:t>
                          </w:r>
                        </w:p>
                        <w:p w:rsidR="00BA6E6F" w:rsidRDefault="00BA6E6F">
                          <w:r>
                            <w:t>Thurs</w:t>
                          </w:r>
                          <w:r>
                            <w:tab/>
                            <w:t xml:space="preserve">3pm </w:t>
                          </w:r>
                          <w:r>
                            <w:tab/>
                            <w:t>PRLTA145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F2A7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-19.85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LR36VbdAAAACAEAAA8AAAAAAAAAAAAAAAAAfwQAAGRycy9kb3du&#10;cmV2LnhtbFBLBQYAAAAABAAEAPMAAACJBQAAAAA=&#10;">
              <v:textbox style="mso-fit-shape-to-text:t">
                <w:txbxContent>
                  <w:p w:rsidR="00BA6E6F" w:rsidRDefault="00BA6E6F">
                    <w:r>
                      <w:t>Tues</w:t>
                    </w:r>
                    <w:r>
                      <w:tab/>
                      <w:t>3pm</w:t>
                    </w:r>
                    <w:r>
                      <w:tab/>
                      <w:t>PRLTA145</w:t>
                    </w:r>
                  </w:p>
                  <w:p w:rsidR="00BA6E6F" w:rsidRDefault="00BA6E6F">
                    <w:r>
                      <w:t>Thurs</w:t>
                    </w:r>
                    <w:r>
                      <w:tab/>
                      <w:t>12pm</w:t>
                    </w:r>
                    <w:r>
                      <w:tab/>
                      <w:t>AGBC134</w:t>
                    </w:r>
                  </w:p>
                  <w:p w:rsidR="00BA6E6F" w:rsidRDefault="00BA6E6F">
                    <w:r>
                      <w:t>Thurs</w:t>
                    </w:r>
                    <w:r>
                      <w:tab/>
                      <w:t xml:space="preserve">3pm </w:t>
                    </w:r>
                    <w:r>
                      <w:tab/>
                      <w:t>PRLTA145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Times New Roman" w:hAnsi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C914F4" wp14:editId="2D359A2D">
              <wp:simplePos x="0" y="0"/>
              <wp:positionH relativeFrom="column">
                <wp:posOffset>-598805</wp:posOffset>
              </wp:positionH>
              <wp:positionV relativeFrom="paragraph">
                <wp:posOffset>-295275</wp:posOffset>
              </wp:positionV>
              <wp:extent cx="3324225" cy="1200150"/>
              <wp:effectExtent l="1270" t="3810" r="0" b="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24225" cy="1200150"/>
                        <a:chOff x="1079801" y="1083040"/>
                        <a:chExt cx="33242" cy="12001"/>
                      </a:xfrm>
                    </wpg:grpSpPr>
                    <wps:wsp>
                      <wps:cNvPr id="3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087802" y="1083040"/>
                          <a:ext cx="8001" cy="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4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091422" y="1084373"/>
                          <a:ext cx="12573" cy="9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collaborative</w:t>
                            </w:r>
                          </w:p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peer-led</w:t>
                            </w:r>
                          </w:p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structured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5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099232" y="1086469"/>
                          <a:ext cx="13811" cy="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B310"/>
                                <w:sz w:val="34"/>
                                <w:szCs w:val="34"/>
                              </w:rPr>
                              <w:t>group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  <w:t>study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6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1079801" y="1083992"/>
                          <a:ext cx="10097" cy="10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sz w:val="128"/>
                                <w:szCs w:val="1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8"/>
                                <w:szCs w:val="128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C914F4" id="Group 7" o:spid="_x0000_s1027" style="position:absolute;margin-left:-47.15pt;margin-top:-23.25pt;width:261.75pt;height:94.5pt;z-index:251660288" coordorigin="10798,10830" coordsize="3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">
              <v:shape id="Text Box 8" o:spid="_x0000_s1028" type="#_x0000_t202" style="position:absolute;left:10878;top:10830;width: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  <w:t>{</w:t>
                      </w:r>
                    </w:p>
                  </w:txbxContent>
                </v:textbox>
              </v:shape>
              <v:shape id="Text Box 9" o:spid="_x0000_s1029" type="#_x0000_t202" style="position:absolute;left:10914;top:10843;width:12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collaborative</w:t>
                      </w:r>
                    </w:p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peer-led</w:t>
                      </w:r>
                    </w:p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structured</w:t>
                      </w:r>
                    </w:p>
                  </w:txbxContent>
                </v:textbox>
              </v:shape>
              <v:shape id="Text Box 10" o:spid="_x0000_s1030" type="#_x0000_t202" style="position:absolute;left:10992;top:10864;width:13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B310"/>
                          <w:sz w:val="34"/>
                          <w:szCs w:val="34"/>
                        </w:rPr>
                        <w:t>group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  <w:t>study</w:t>
                      </w:r>
                      <w:proofErr w:type="spellEnd"/>
                    </w:p>
                  </w:txbxContent>
                </v:textbox>
              </v:shape>
              <v:shape id="Text Box 11" o:spid="_x0000_s1031" type="#_x0000_t202" style="position:absolute;left:10798;top:10839;width:100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sz w:val="128"/>
                          <w:szCs w:val="1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8"/>
                          <w:szCs w:val="128"/>
                        </w:rPr>
                        <w:t>SI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05F30"/>
    <w:multiLevelType w:val="hybridMultilevel"/>
    <w:tmpl w:val="6804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F2D7E"/>
    <w:multiLevelType w:val="hybridMultilevel"/>
    <w:tmpl w:val="12EC3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0D"/>
    <w:rsid w:val="00083E66"/>
    <w:rsid w:val="000E4C63"/>
    <w:rsid w:val="00284B62"/>
    <w:rsid w:val="00482FE6"/>
    <w:rsid w:val="00532AE4"/>
    <w:rsid w:val="00570FA4"/>
    <w:rsid w:val="00596D48"/>
    <w:rsid w:val="00611032"/>
    <w:rsid w:val="007479B1"/>
    <w:rsid w:val="0077440D"/>
    <w:rsid w:val="0079524D"/>
    <w:rsid w:val="007B3557"/>
    <w:rsid w:val="008D4391"/>
    <w:rsid w:val="0097094C"/>
    <w:rsid w:val="00981DB0"/>
    <w:rsid w:val="009D3C8F"/>
    <w:rsid w:val="009E151D"/>
    <w:rsid w:val="009F383E"/>
    <w:rsid w:val="00A412E1"/>
    <w:rsid w:val="00BA6E6F"/>
    <w:rsid w:val="00CF0DD6"/>
    <w:rsid w:val="00D70E77"/>
    <w:rsid w:val="00E203D1"/>
    <w:rsid w:val="00E2396F"/>
    <w:rsid w:val="00E47B88"/>
    <w:rsid w:val="00E50BA9"/>
    <w:rsid w:val="00EC1B1B"/>
    <w:rsid w:val="00EE06AA"/>
    <w:rsid w:val="00F11C3C"/>
    <w:rsid w:val="00FB5AB8"/>
    <w:rsid w:val="00FE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9B409"/>
  <w15:docId w15:val="{85E5C8C8-4051-471B-AC0A-B552F148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C3C"/>
    <w:pPr>
      <w:spacing w:line="273" w:lineRule="auto"/>
    </w:pPr>
    <w:rPr>
      <w:rFonts w:ascii="Calibri" w:eastAsia="Times New Roman" w:hAnsi="Calibri" w:cs="Times New Roman"/>
      <w:color w:val="990033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1C3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3C"/>
    <w:rPr>
      <w:rFonts w:ascii="Calibri" w:eastAsia="Times New Roman" w:hAnsi="Calibri" w:cs="Times New Roman"/>
      <w:color w:val="990033"/>
      <w:kern w:val="28"/>
    </w:rPr>
  </w:style>
  <w:style w:type="paragraph" w:styleId="Header">
    <w:name w:val="header"/>
    <w:basedOn w:val="Normal"/>
    <w:link w:val="HeaderChar"/>
    <w:uiPriority w:val="99"/>
    <w:unhideWhenUsed/>
    <w:rsid w:val="00F11C3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F11C3C"/>
  </w:style>
  <w:style w:type="paragraph" w:styleId="ListParagraph">
    <w:name w:val="List Paragraph"/>
    <w:basedOn w:val="Normal"/>
    <w:uiPriority w:val="34"/>
    <w:qFormat/>
    <w:rsid w:val="0057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ocuments\Junior\SI\SI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26C10-47CD-4556-9FDC-311A40C1C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LetterHead.dotx</Template>
  <TotalTime>449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7</cp:revision>
  <dcterms:created xsi:type="dcterms:W3CDTF">2017-11-15T20:27:00Z</dcterms:created>
  <dcterms:modified xsi:type="dcterms:W3CDTF">2017-11-17T05:18:00Z</dcterms:modified>
</cp:coreProperties>
</file>